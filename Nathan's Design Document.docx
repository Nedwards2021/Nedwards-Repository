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C3C22" w14:textId="77777777" w:rsidR="00B66E09" w:rsidRDefault="00B66E09" w:rsidP="00B66E09"/>
    <w:p w14:paraId="77ABB173" w14:textId="61FC482F" w:rsidR="00B66E09" w:rsidRDefault="00B66E09" w:rsidP="00B66E09">
      <w:pPr>
        <w:pStyle w:val="Contactinfo"/>
      </w:pPr>
      <w:r>
        <w:t xml:space="preserve">James Rumsey </w:t>
      </w:r>
      <w:r w:rsidR="008E7A82">
        <w:t>Project Design</w:t>
      </w:r>
    </w:p>
    <w:p w14:paraId="10C38576" w14:textId="77777777" w:rsidR="00B66E09" w:rsidRDefault="00B66E09" w:rsidP="00B66E09">
      <w:pPr>
        <w:pStyle w:val="Contactinfo"/>
      </w:pPr>
    </w:p>
    <w:p w14:paraId="37E3BCEF" w14:textId="77777777" w:rsidR="00E279B8" w:rsidRDefault="00B66E09" w:rsidP="00B66E09">
      <w:pPr>
        <w:pStyle w:val="Contactinfo"/>
        <w:jc w:val="left"/>
      </w:pPr>
      <w:r>
        <w:rPr>
          <w:noProof/>
          <w:lang w:eastAsia="en-US"/>
        </w:rPr>
        <w:drawing>
          <wp:inline distT="0" distB="0" distL="0" distR="0" wp14:anchorId="0A43B9C7" wp14:editId="56FA671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D3F816" w14:textId="3F57D869" w:rsidR="00E279B8" w:rsidRDefault="009635A7" w:rsidP="00B66E09">
      <w:pPr>
        <w:pStyle w:val="Subtitle"/>
        <w:jc w:val="left"/>
      </w:pPr>
      <w:sdt>
        <w:sdtPr>
          <w:alias w:val="Presented by:"/>
          <w:tag w:val="Presented by:"/>
          <w:id w:val="2116784469"/>
          <w:placeholder>
            <w:docPart w:val="F394531B4B7D4ABFABE5BE31ED027A7A"/>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9851A882E050447FA9237FF3B5055C23"/>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081720">
            <w:t>Nathaniel Edwards</w:t>
          </w:r>
        </w:sdtContent>
      </w:sdt>
    </w:p>
    <w:p w14:paraId="7CE146F8" w14:textId="792EA774" w:rsidR="00B66E09" w:rsidRPr="00B66E09" w:rsidRDefault="00B66E09" w:rsidP="00B66E09">
      <w:r>
        <w:t xml:space="preserve">Project Name: </w:t>
      </w:r>
      <w:r w:rsidR="00081720">
        <w:t>Avoidance game improvements</w:t>
      </w:r>
    </w:p>
    <w:p w14:paraId="696C9645" w14:textId="0F78B8DA" w:rsidR="00E279B8" w:rsidRDefault="009635A7" w:rsidP="00B66E09">
      <w:pPr>
        <w:pStyle w:val="Contactinfo"/>
        <w:jc w:val="left"/>
      </w:pPr>
      <w:sdt>
        <w:sdtPr>
          <w:alias w:val="Enter company name:"/>
          <w:tag w:val=""/>
          <w:id w:val="442581965"/>
          <w:placeholder>
            <w:docPart w:val="978ED333248C41BB99131DD88F03B91C"/>
          </w:placeholder>
          <w:dataBinding w:prefixMappings="xmlns:ns0='http://schemas.openxmlformats.org/officeDocument/2006/extended-properties' " w:xpath="/ns0:Properties[1]/ns0:Company[1]" w:storeItemID="{6668398D-A668-4E3E-A5EB-62B293D839F1}"/>
          <w15:appearance w15:val="hidden"/>
          <w:text/>
        </w:sdtPr>
        <w:sdtEndPr/>
        <w:sdtContent>
          <w:r w:rsidR="00081720">
            <w:t>Date: 04-26</w:t>
          </w:r>
          <w:r w:rsidR="00B66E09">
            <w:t>-2021</w:t>
          </w:r>
        </w:sdtContent>
      </w:sdt>
    </w:p>
    <w:p w14:paraId="05CDD0C7" w14:textId="77777777" w:rsidR="00E279B8" w:rsidRDefault="009635A7" w:rsidP="00B66E09">
      <w:pPr>
        <w:pStyle w:val="Contactinfo"/>
        <w:jc w:val="left"/>
      </w:pPr>
      <w:sdt>
        <w:sdtPr>
          <w:alias w:val="Enter company address:"/>
          <w:tag w:val="Enter company address:"/>
          <w:id w:val="1489432431"/>
          <w:placeholder>
            <w:docPart w:val="2C88D11115D6421A867846EC0CD65CDB"/>
          </w:placeholder>
          <w:dataBinding w:prefixMappings="xmlns:ns0='http://schemas.microsoft.com/office/2006/coverPageProps' " w:xpath="/ns0:CoverPageProperties[1]/ns0:CompanyAddress[1]" w:storeItemID="{55AF091B-3C7A-41E3-B477-F2FDAA23CFDA}"/>
          <w15:appearance w15:val="hidden"/>
          <w:text/>
        </w:sdtPr>
        <w:sdtEndPr/>
        <w:sdtContent>
          <w:r w:rsidR="00B66E09">
            <w:t>JRTI Software Development</w:t>
          </w:r>
        </w:sdtContent>
      </w:sdt>
    </w:p>
    <w:p w14:paraId="43CF117F" w14:textId="77777777" w:rsidR="00B66E09" w:rsidRDefault="00B66E09">
      <w:pPr>
        <w:spacing w:after="240" w:line="252" w:lineRule="auto"/>
        <w:ind w:left="0" w:right="0"/>
        <w:rPr>
          <w:noProof/>
        </w:rPr>
      </w:pPr>
      <w:r>
        <w:rPr>
          <w:noProof/>
        </w:rPr>
        <w:br w:type="page"/>
      </w:r>
    </w:p>
    <w:p w14:paraId="79DF1F9B" w14:textId="77777777" w:rsidR="00907CBB" w:rsidRDefault="009635A7">
      <w:pPr>
        <w:pStyle w:val="Heading1"/>
      </w:pPr>
      <w:sdt>
        <w:sdtPr>
          <w:alias w:val="Enter title:"/>
          <w:tag w:val=""/>
          <w:id w:val="1901021919"/>
          <w:placeholder>
            <w:docPart w:val="3DB6E115D4734DA58DD553B50A7825E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E3CE1">
            <w:t>James Rumsey Coding – Student Project</w:t>
          </w:r>
        </w:sdtContent>
      </w:sdt>
    </w:p>
    <w:p w14:paraId="7FCC81C7" w14:textId="77777777" w:rsidR="00907CBB" w:rsidRDefault="00B66E09">
      <w:pPr>
        <w:pStyle w:val="Heading2"/>
      </w:pPr>
      <w:r>
        <w:t>Description of Project</w:t>
      </w:r>
    </w:p>
    <w:p w14:paraId="6DB2A461" w14:textId="77777777" w:rsidR="00081720" w:rsidRPr="00431A4A" w:rsidRDefault="00081720" w:rsidP="00081720">
      <w:r>
        <w:t>I currently plan on improving my avoidance game by adding a few extra features and quality of life improvements.</w:t>
      </w:r>
    </w:p>
    <w:p w14:paraId="67776392" w14:textId="3BFAD371" w:rsidR="00907CBB" w:rsidRDefault="008E7A82" w:rsidP="00B55F12">
      <w:pPr>
        <w:pStyle w:val="Heading2"/>
      </w:pPr>
      <w:r>
        <w:t>Project features</w:t>
      </w:r>
    </w:p>
    <w:p w14:paraId="6A33C296" w14:textId="071EA1C8" w:rsidR="00907CBB" w:rsidRDefault="008E7A82">
      <w:r>
        <w:t>Describe the Features that will be delivered in your project</w:t>
      </w:r>
    </w:p>
    <w:p w14:paraId="5EBCD992" w14:textId="38EB84EC" w:rsidR="00B55100" w:rsidRDefault="00081720" w:rsidP="00B66E09">
      <w:pPr>
        <w:pStyle w:val="ListParagraph"/>
        <w:numPr>
          <w:ilvl w:val="0"/>
          <w:numId w:val="12"/>
        </w:numPr>
      </w:pPr>
      <w:r>
        <w:t>Scoring system</w:t>
      </w:r>
    </w:p>
    <w:p w14:paraId="0DF39128" w14:textId="1D3F0D30" w:rsidR="00B66E09" w:rsidRDefault="00081720" w:rsidP="00B66E09">
      <w:pPr>
        <w:pStyle w:val="ListParagraph"/>
        <w:numPr>
          <w:ilvl w:val="0"/>
          <w:numId w:val="12"/>
        </w:numPr>
      </w:pPr>
      <w:r>
        <w:t>Potions that give effects</w:t>
      </w:r>
    </w:p>
    <w:p w14:paraId="54145A36" w14:textId="0A744044" w:rsidR="00B66E09" w:rsidRDefault="00081720" w:rsidP="00B66E09">
      <w:pPr>
        <w:pStyle w:val="ListParagraph"/>
        <w:numPr>
          <w:ilvl w:val="0"/>
          <w:numId w:val="12"/>
        </w:numPr>
      </w:pPr>
      <w:r>
        <w:t>Attack for the player</w:t>
      </w:r>
    </w:p>
    <w:p w14:paraId="48DE81C2" w14:textId="644D1721" w:rsidR="008E7A82" w:rsidRDefault="00081720" w:rsidP="00B66E09">
      <w:pPr>
        <w:pStyle w:val="ListParagraph"/>
        <w:numPr>
          <w:ilvl w:val="0"/>
          <w:numId w:val="12"/>
        </w:numPr>
      </w:pPr>
      <w:r>
        <w:t>Attack animation for the enemy and the player</w:t>
      </w:r>
    </w:p>
    <w:p w14:paraId="7C7D3ECD" w14:textId="7C520A1B" w:rsidR="00081720" w:rsidRDefault="00081720" w:rsidP="00B66E09">
      <w:pPr>
        <w:pStyle w:val="ListParagraph"/>
        <w:numPr>
          <w:ilvl w:val="0"/>
          <w:numId w:val="12"/>
        </w:numPr>
      </w:pPr>
      <w:r>
        <w:t>Flashing animation for after the player loses a life</w:t>
      </w:r>
    </w:p>
    <w:p w14:paraId="725A9B93" w14:textId="10197218" w:rsidR="00081720" w:rsidRDefault="00081720" w:rsidP="00B66E09">
      <w:pPr>
        <w:pStyle w:val="ListParagraph"/>
        <w:numPr>
          <w:ilvl w:val="0"/>
          <w:numId w:val="12"/>
        </w:numPr>
      </w:pPr>
      <w:r>
        <w:t>A game over screen</w:t>
      </w:r>
    </w:p>
    <w:p w14:paraId="3B3ACCAC" w14:textId="41924D05" w:rsidR="00081720" w:rsidRDefault="00081720" w:rsidP="00B66E09">
      <w:pPr>
        <w:pStyle w:val="ListParagraph"/>
        <w:numPr>
          <w:ilvl w:val="0"/>
          <w:numId w:val="12"/>
        </w:numPr>
      </w:pPr>
      <w:r>
        <w:t>WASD key compatibility</w:t>
      </w:r>
    </w:p>
    <w:p w14:paraId="24A1919C" w14:textId="2C72D0C8" w:rsidR="00081720" w:rsidRDefault="00081720" w:rsidP="00B66E09">
      <w:pPr>
        <w:pStyle w:val="ListParagraph"/>
        <w:numPr>
          <w:ilvl w:val="0"/>
          <w:numId w:val="12"/>
        </w:numPr>
      </w:pPr>
      <w:r>
        <w:t>Fixing entity hitboxes.</w:t>
      </w:r>
    </w:p>
    <w:p w14:paraId="0648C563" w14:textId="50FA9F2B" w:rsidR="00B55100" w:rsidRDefault="008E7A82" w:rsidP="00B55100">
      <w:pPr>
        <w:pStyle w:val="Heading2"/>
      </w:pPr>
      <w:r>
        <w:t>Design overview</w:t>
      </w:r>
    </w:p>
    <w:p w14:paraId="02859C86" w14:textId="5D56ECCB" w:rsidR="00B55100" w:rsidRDefault="00B259D5" w:rsidP="008E7A82">
      <w:pPr>
        <w:pStyle w:val="ListParagraph"/>
        <w:numPr>
          <w:ilvl w:val="0"/>
          <w:numId w:val="12"/>
        </w:numPr>
      </w:pPr>
      <w:r>
        <w:t>I am planning on using the pygame and random imports in this project. This project will be an Object Oriented program. It will be improvements to the top down game that we did in class.</w:t>
      </w:r>
      <w:bookmarkStart w:id="0" w:name="_GoBack"/>
      <w:bookmarkEnd w:id="0"/>
    </w:p>
    <w:p w14:paraId="5AD27460" w14:textId="735D0E04" w:rsidR="00B55100" w:rsidRDefault="001D4149" w:rsidP="00B55100">
      <w:pPr>
        <w:pStyle w:val="Heading2"/>
      </w:pPr>
      <w:r>
        <w:rPr>
          <w:noProof/>
          <w:lang w:eastAsia="en-US"/>
        </w:rPr>
        <mc:AlternateContent>
          <mc:Choice Requires="wps">
            <w:drawing>
              <wp:anchor distT="0" distB="0" distL="114300" distR="114300" simplePos="0" relativeHeight="251659264" behindDoc="0" locked="0" layoutInCell="1" allowOverlap="1" wp14:anchorId="631DABF4" wp14:editId="6AA0ABEF">
                <wp:simplePos x="0" y="0"/>
                <wp:positionH relativeFrom="column">
                  <wp:posOffset>1304925</wp:posOffset>
                </wp:positionH>
                <wp:positionV relativeFrom="paragraph">
                  <wp:posOffset>254635</wp:posOffset>
                </wp:positionV>
                <wp:extent cx="1438275" cy="1619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38275"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1CF70" id="Rectangle 8" o:spid="_x0000_s1026" style="position:absolute;margin-left:102.75pt;margin-top:20.05pt;width:113.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6MdgIAADo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" fillcolor="#94b6d2 [3204]" strokecolor="#345c7d [1604]" strokeweight="1pt"/>
            </w:pict>
          </mc:Fallback>
        </mc:AlternateContent>
      </w:r>
      <w:r w:rsidR="008E7A82">
        <w:t>Screen Mockups</w:t>
      </w:r>
    </w:p>
    <w:p w14:paraId="4728537E" w14:textId="5AF5CC90" w:rsidR="00081720" w:rsidRDefault="00081720" w:rsidP="00081720"/>
    <w:p w14:paraId="22B592C5" w14:textId="5C235617" w:rsidR="001D4149" w:rsidRDefault="001D4149" w:rsidP="00081720"/>
    <w:p w14:paraId="4C838DA1" w14:textId="52AA89AB" w:rsidR="001D4149" w:rsidRDefault="001D4149" w:rsidP="00081720">
      <w:r>
        <w:rPr>
          <w:noProof/>
          <w:lang w:eastAsia="en-US"/>
        </w:rPr>
        <mc:AlternateContent>
          <mc:Choice Requires="wps">
            <w:drawing>
              <wp:anchor distT="0" distB="0" distL="114300" distR="114300" simplePos="0" relativeHeight="251660288" behindDoc="0" locked="0" layoutInCell="1" allowOverlap="1" wp14:anchorId="07E50B2E" wp14:editId="5D982A7D">
                <wp:simplePos x="0" y="0"/>
                <wp:positionH relativeFrom="column">
                  <wp:posOffset>1562100</wp:posOffset>
                </wp:positionH>
                <wp:positionV relativeFrom="paragraph">
                  <wp:posOffset>13335</wp:posOffset>
                </wp:positionV>
                <wp:extent cx="933450" cy="238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solidFill>
                            <a:prstClr val="black"/>
                          </a:solidFill>
                        </a:ln>
                      </wps:spPr>
                      <wps:txbx>
                        <w:txbxContent>
                          <w:p w14:paraId="63345B55" w14:textId="4CFF2897" w:rsidR="001D4149" w:rsidRPr="001D4149" w:rsidRDefault="001D4149">
                            <w:pPr>
                              <w:ind w:left="0"/>
                              <w:rPr>
                                <w:sz w:val="20"/>
                                <w:szCs w:val="20"/>
                              </w:rPr>
                            </w:pPr>
                            <w:r>
                              <w:rPr>
                                <w:sz w:val="20"/>
                                <w:szCs w:val="20"/>
                              </w:rPr>
                              <w:t xml:space="preserve">Game </w:t>
                            </w:r>
                            <w:r w:rsidRPr="001D4149">
                              <w:rPr>
                                <w:sz w:val="20"/>
                                <w:szCs w:val="20"/>
                              </w:rPr>
                              <w:t>Over</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E50B2E" id="_x0000_t202" coordsize="21600,21600" o:spt="202" path="m,l,21600r21600,l21600,xe">
                <v:stroke joinstyle="miter"/>
                <v:path gradientshapeok="t" o:connecttype="rect"/>
              </v:shapetype>
              <v:shape id="Text Box 9" o:spid="_x0000_s1026" type="#_x0000_t202" style="position:absolute;left:0;text-align:left;margin-left:123pt;margin-top:1.0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" fillcolor="white [3201]" strokeweight=".5pt">
                <v:textbox>
                  <w:txbxContent>
                    <w:p w14:paraId="63345B55" w14:textId="4CFF2897" w:rsidR="001D4149" w:rsidRPr="001D4149" w:rsidRDefault="001D4149">
                      <w:pPr>
                        <w:ind w:left="0"/>
                        <w:rPr>
                          <w:sz w:val="20"/>
                          <w:szCs w:val="20"/>
                        </w:rPr>
                      </w:pPr>
                      <w:r>
                        <w:rPr>
                          <w:sz w:val="20"/>
                          <w:szCs w:val="20"/>
                        </w:rPr>
                        <w:t xml:space="preserve">Game </w:t>
                      </w:r>
                      <w:r w:rsidRPr="001D4149">
                        <w:rPr>
                          <w:sz w:val="20"/>
                          <w:szCs w:val="20"/>
                        </w:rPr>
                        <w:t>Over</w:t>
                      </w:r>
                      <w:r>
                        <w:rPr>
                          <w:sz w:val="20"/>
                          <w:szCs w:val="20"/>
                        </w:rPr>
                        <w:t>!</w:t>
                      </w:r>
                    </w:p>
                  </w:txbxContent>
                </v:textbox>
              </v:shape>
            </w:pict>
          </mc:Fallback>
        </mc:AlternateContent>
      </w:r>
    </w:p>
    <w:p w14:paraId="49A7756B" w14:textId="1CDB36DC" w:rsidR="001D4149" w:rsidRDefault="001D4149" w:rsidP="00081720">
      <w:r>
        <w:rPr>
          <w:noProof/>
          <w:lang w:eastAsia="en-US"/>
        </w:rPr>
        <mc:AlternateContent>
          <mc:Choice Requires="wps">
            <w:drawing>
              <wp:anchor distT="0" distB="0" distL="114300" distR="114300" simplePos="0" relativeHeight="251661312" behindDoc="0" locked="0" layoutInCell="1" allowOverlap="1" wp14:anchorId="20D45F34" wp14:editId="39852DCB">
                <wp:simplePos x="0" y="0"/>
                <wp:positionH relativeFrom="column">
                  <wp:posOffset>1562100</wp:posOffset>
                </wp:positionH>
                <wp:positionV relativeFrom="paragraph">
                  <wp:posOffset>5080</wp:posOffset>
                </wp:positionV>
                <wp:extent cx="82867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solidFill>
                            <a:prstClr val="black"/>
                          </a:solidFill>
                        </a:ln>
                      </wps:spPr>
                      <wps:txbx>
                        <w:txbxContent>
                          <w:p w14:paraId="3123E73C" w14:textId="615CC50E" w:rsidR="001D4149" w:rsidRPr="001D4149" w:rsidRDefault="001D4149">
                            <w:pPr>
                              <w:ind w:left="0"/>
                              <w:rPr>
                                <w:sz w:val="20"/>
                                <w:szCs w:val="20"/>
                              </w:rPr>
                            </w:pPr>
                            <w:r>
                              <w:rPr>
                                <w:sz w:val="20"/>
                                <w:szCs w:val="20"/>
                              </w:rPr>
                              <w:t>Score:</w:t>
                            </w:r>
                            <w:r w:rsidR="00B259D5">
                              <w:rPr>
                                <w:sz w:val="20"/>
                                <w:szCs w:val="20"/>
                              </w:rPr>
                              <w:t xml:space="preserve"> </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45F34" id="Text Box 10" o:spid="_x0000_s1027" type="#_x0000_t202" style="position:absolute;left:0;text-align:left;margin-left:123pt;margin-top:.4pt;width:65.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" fillcolor="white [3201]" strokeweight=".5pt">
                <v:textbox>
                  <w:txbxContent>
                    <w:p w14:paraId="3123E73C" w14:textId="615CC50E" w:rsidR="001D4149" w:rsidRPr="001D4149" w:rsidRDefault="001D4149">
                      <w:pPr>
                        <w:ind w:left="0"/>
                        <w:rPr>
                          <w:sz w:val="20"/>
                          <w:szCs w:val="20"/>
                        </w:rPr>
                      </w:pPr>
                      <w:r>
                        <w:rPr>
                          <w:sz w:val="20"/>
                          <w:szCs w:val="20"/>
                        </w:rPr>
                        <w:t>Score:</w:t>
                      </w:r>
                      <w:r w:rsidR="00B259D5">
                        <w:rPr>
                          <w:sz w:val="20"/>
                          <w:szCs w:val="20"/>
                        </w:rPr>
                        <w:t xml:space="preserve"> </w:t>
                      </w:r>
                      <w:r>
                        <w:rPr>
                          <w:sz w:val="20"/>
                          <w:szCs w:val="20"/>
                        </w:rPr>
                        <w:t>????</w:t>
                      </w:r>
                    </w:p>
                  </w:txbxContent>
                </v:textbox>
              </v:shape>
            </w:pict>
          </mc:Fallback>
        </mc:AlternateContent>
      </w:r>
    </w:p>
    <w:p w14:paraId="637ACE94" w14:textId="6289F0FB" w:rsidR="001D4149" w:rsidRDefault="001D4149" w:rsidP="00081720"/>
    <w:p w14:paraId="60EEA632" w14:textId="20D1359E" w:rsidR="001D4149" w:rsidRDefault="001D4149" w:rsidP="00081720"/>
    <w:p w14:paraId="1502BD00" w14:textId="77777777" w:rsidR="001D4149" w:rsidRPr="00081720" w:rsidRDefault="001D4149" w:rsidP="00081720"/>
    <w:p w14:paraId="2B11BCAA" w14:textId="3BF117B0" w:rsidR="00906285" w:rsidRDefault="008E7A82" w:rsidP="00906285">
      <w:pPr>
        <w:pStyle w:val="Heading2"/>
      </w:pPr>
      <w:r>
        <w:t>Process flow – if required</w:t>
      </w:r>
    </w:p>
    <w:p w14:paraId="627F97A7" w14:textId="019FD904" w:rsidR="00906285" w:rsidRDefault="001D4149" w:rsidP="00906285">
      <w:pPr>
        <w:pStyle w:val="ListParagraph"/>
        <w:numPr>
          <w:ilvl w:val="0"/>
          <w:numId w:val="12"/>
        </w:numPr>
      </w:pPr>
      <w:r>
        <w:t xml:space="preserve">My game will have a player spawn at the bottom of the screen and enemies and potions moving downwards from the top of the screen. The player will be able to move left, right, up, and down and will have to avoid the </w:t>
      </w:r>
      <w:r w:rsidR="00965FDA">
        <w:t>enemies. If the player collects a potion, it will give them a buff based on what color the potion is.</w:t>
      </w:r>
    </w:p>
    <w:p w14:paraId="785286B6" w14:textId="744B1140" w:rsidR="008E7A82" w:rsidRDefault="008E7A82" w:rsidP="008E7A82"/>
    <w:p w14:paraId="7BF2EF6A" w14:textId="2998D791" w:rsidR="008E7A82" w:rsidRDefault="008E7A82" w:rsidP="008E7A82">
      <w:pPr>
        <w:pStyle w:val="Heading2"/>
      </w:pPr>
      <w:r>
        <w:t>Use Cases</w:t>
      </w:r>
    </w:p>
    <w:p w14:paraId="6792A014" w14:textId="6DF4275B" w:rsidR="008E7A82" w:rsidRDefault="00965FDA" w:rsidP="008E7A82">
      <w:pPr>
        <w:pStyle w:val="ListParagraph"/>
        <w:numPr>
          <w:ilvl w:val="0"/>
          <w:numId w:val="15"/>
        </w:numPr>
      </w:pPr>
      <w:r>
        <w:t>WASD key compatibility</w:t>
      </w:r>
    </w:p>
    <w:p w14:paraId="32A34060" w14:textId="2B6CB606" w:rsidR="00965FDA" w:rsidRDefault="00965FDA" w:rsidP="008E7A82">
      <w:pPr>
        <w:pStyle w:val="ListParagraph"/>
        <w:numPr>
          <w:ilvl w:val="0"/>
          <w:numId w:val="15"/>
        </w:numPr>
      </w:pPr>
      <w:r>
        <w:t>When the player catches a red potion, give them an extra life.</w:t>
      </w:r>
    </w:p>
    <w:p w14:paraId="048FD9AD" w14:textId="3871A83E" w:rsidR="00965FDA" w:rsidRDefault="00965FDA" w:rsidP="008E7A82">
      <w:pPr>
        <w:pStyle w:val="ListParagraph"/>
        <w:numPr>
          <w:ilvl w:val="0"/>
          <w:numId w:val="15"/>
        </w:numPr>
      </w:pPr>
      <w:r>
        <w:lastRenderedPageBreak/>
        <w:t>When the player catches a blue potion, give them a 50% speed boost for 10 seconds</w:t>
      </w:r>
      <w:r w:rsidR="00B259D5">
        <w:t>.</w:t>
      </w:r>
    </w:p>
    <w:p w14:paraId="6A89B623" w14:textId="4D5DC8E6" w:rsidR="00965FDA" w:rsidRDefault="00965FDA" w:rsidP="008E7A82">
      <w:pPr>
        <w:pStyle w:val="ListParagraph"/>
        <w:numPr>
          <w:ilvl w:val="0"/>
          <w:numId w:val="15"/>
        </w:numPr>
      </w:pPr>
      <w:r>
        <w:t>When the player catches a yellow potion, give them invulnerability for 10 seconds</w:t>
      </w:r>
      <w:r w:rsidR="00B259D5">
        <w:t>.</w:t>
      </w:r>
    </w:p>
    <w:p w14:paraId="642993BA" w14:textId="2E48EA7B" w:rsidR="00965FDA" w:rsidRDefault="00965FDA" w:rsidP="008E7A82">
      <w:pPr>
        <w:pStyle w:val="ListParagraph"/>
        <w:numPr>
          <w:ilvl w:val="0"/>
          <w:numId w:val="15"/>
        </w:numPr>
      </w:pPr>
      <w:r>
        <w:t xml:space="preserve">When the player catches a purple potion, </w:t>
      </w:r>
      <w:r w:rsidR="00B259D5">
        <w:t>enemies will move 50% slower for 10 seconds.</w:t>
      </w:r>
    </w:p>
    <w:p w14:paraId="1CBF9E61" w14:textId="62032313" w:rsidR="00B259D5" w:rsidRPr="008E7A82" w:rsidRDefault="00B259D5" w:rsidP="008E7A82">
      <w:pPr>
        <w:pStyle w:val="ListParagraph"/>
        <w:numPr>
          <w:ilvl w:val="0"/>
          <w:numId w:val="15"/>
        </w:numPr>
      </w:pPr>
      <w:r>
        <w:t>When the player catches a green potion, enemies will spawn 50% less for 10 seconds.</w:t>
      </w:r>
    </w:p>
    <w:p w14:paraId="7EE1C739" w14:textId="77777777" w:rsidR="008E7A82" w:rsidRDefault="008E7A82" w:rsidP="008E7A82"/>
    <w:p w14:paraId="09AAE21C" w14:textId="77777777" w:rsidR="002E3CE1" w:rsidRDefault="002E3CE1" w:rsidP="002E3CE1">
      <w:pPr>
        <w:pStyle w:val="Heading2"/>
      </w:pPr>
      <w:r>
        <w:t>Document History</w:t>
      </w:r>
    </w:p>
    <w:p w14:paraId="7BB11513" w14:textId="77777777" w:rsidR="00907CBB" w:rsidRDefault="00907CBB" w:rsidP="002E3CE1">
      <w:pPr>
        <w:ind w:left="0"/>
      </w:pPr>
    </w:p>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316"/>
        <w:gridCol w:w="1122"/>
        <w:gridCol w:w="1869"/>
        <w:gridCol w:w="1518"/>
        <w:gridCol w:w="1577"/>
        <w:gridCol w:w="1958"/>
      </w:tblGrid>
      <w:tr w:rsidR="002E3CE1" w14:paraId="62DC9007" w14:textId="77777777" w:rsidTr="002E3CE1">
        <w:trPr>
          <w:cnfStyle w:val="100000000000" w:firstRow="1" w:lastRow="0" w:firstColumn="0" w:lastColumn="0" w:oddVBand="0" w:evenVBand="0" w:oddHBand="0" w:evenHBand="0" w:firstRowFirstColumn="0" w:firstRowLastColumn="0" w:lastRowFirstColumn="0" w:lastRowLastColumn="0"/>
          <w:tblHeader/>
        </w:trPr>
        <w:tc>
          <w:tcPr>
            <w:tcW w:w="898" w:type="dxa"/>
            <w:tcBorders>
              <w:top w:val="nil"/>
              <w:left w:val="nil"/>
            </w:tcBorders>
          </w:tcPr>
          <w:p w14:paraId="53826FFD" w14:textId="77777777" w:rsidR="002E3CE1" w:rsidRDefault="002E3CE1">
            <w:pPr>
              <w:pStyle w:val="Tabletext"/>
            </w:pPr>
            <w:r>
              <w:t>Status</w:t>
            </w:r>
          </w:p>
        </w:tc>
        <w:tc>
          <w:tcPr>
            <w:tcW w:w="1152" w:type="dxa"/>
            <w:tcBorders>
              <w:top w:val="nil"/>
              <w:left w:val="nil"/>
            </w:tcBorders>
            <w:vAlign w:val="bottom"/>
          </w:tcPr>
          <w:p w14:paraId="4E0F20F0" w14:textId="77777777" w:rsidR="002E3CE1" w:rsidRDefault="009635A7">
            <w:pPr>
              <w:pStyle w:val="Tabletext"/>
            </w:pPr>
            <w:sdt>
              <w:sdtPr>
                <w:alias w:val="Enter column heading 1:"/>
                <w:tag w:val="Enter column heading 1:"/>
                <w:id w:val="-1859340973"/>
                <w:placeholder>
                  <w:docPart w:val="66CA23E1F572424EAC3EEBAE38AFB99E"/>
                </w:placeholder>
                <w:temporary/>
                <w:showingPlcHdr/>
                <w15:appearance w15:val="hidden"/>
              </w:sdtPr>
              <w:sdtEndPr/>
              <w:sdtContent>
                <w:r w:rsidR="002E3CE1">
                  <w:t>Date recorded</w:t>
                </w:r>
              </w:sdtContent>
            </w:sdt>
          </w:p>
        </w:tc>
        <w:tc>
          <w:tcPr>
            <w:tcW w:w="2009" w:type="dxa"/>
            <w:tcBorders>
              <w:top w:val="nil"/>
            </w:tcBorders>
            <w:vAlign w:val="bottom"/>
          </w:tcPr>
          <w:p w14:paraId="356F83D6" w14:textId="77777777" w:rsidR="002E3CE1" w:rsidRDefault="002E3CE1" w:rsidP="002E3CE1">
            <w:pPr>
              <w:pStyle w:val="Tabletext"/>
            </w:pPr>
            <w:r>
              <w:t>Issue / Question</w:t>
            </w:r>
          </w:p>
        </w:tc>
        <w:tc>
          <w:tcPr>
            <w:tcW w:w="1598" w:type="dxa"/>
            <w:tcBorders>
              <w:top w:val="nil"/>
            </w:tcBorders>
            <w:vAlign w:val="bottom"/>
          </w:tcPr>
          <w:p w14:paraId="12216AC2" w14:textId="77777777" w:rsidR="002E3CE1" w:rsidRDefault="002E3CE1" w:rsidP="002E3CE1">
            <w:pPr>
              <w:pStyle w:val="Tabletext"/>
            </w:pPr>
            <w:r>
              <w:t>Severity</w:t>
            </w:r>
          </w:p>
        </w:tc>
        <w:tc>
          <w:tcPr>
            <w:tcW w:w="1577" w:type="dxa"/>
            <w:tcBorders>
              <w:top w:val="nil"/>
            </w:tcBorders>
            <w:vAlign w:val="bottom"/>
          </w:tcPr>
          <w:p w14:paraId="270948EE" w14:textId="77777777" w:rsidR="002E3CE1" w:rsidRDefault="009635A7">
            <w:pPr>
              <w:pStyle w:val="Tabletext"/>
            </w:pPr>
            <w:sdt>
              <w:sdtPr>
                <w:alias w:val="Enter column heading 4:"/>
                <w:tag w:val="Enter column heading 4:"/>
                <w:id w:val="-1179195578"/>
                <w:placeholder>
                  <w:docPart w:val="606421D251814D95B485F72F8E60BEF2"/>
                </w:placeholder>
                <w:temporary/>
                <w:showingPlcHdr/>
                <w15:appearance w15:val="hidden"/>
              </w:sdtPr>
              <w:sdtEndPr/>
              <w:sdtContent>
                <w:r w:rsidR="002E3CE1">
                  <w:t>Impact</w:t>
                </w:r>
              </w:sdtContent>
            </w:sdt>
          </w:p>
        </w:tc>
        <w:tc>
          <w:tcPr>
            <w:tcW w:w="2126" w:type="dxa"/>
            <w:tcBorders>
              <w:top w:val="nil"/>
              <w:right w:val="nil"/>
            </w:tcBorders>
            <w:vAlign w:val="bottom"/>
          </w:tcPr>
          <w:p w14:paraId="2A3F8BA2" w14:textId="77777777" w:rsidR="002E3CE1" w:rsidRDefault="002E3CE1" w:rsidP="002E3CE1">
            <w:pPr>
              <w:pStyle w:val="Tabletext"/>
            </w:pPr>
            <w:r>
              <w:t>Resolution</w:t>
            </w:r>
          </w:p>
        </w:tc>
      </w:tr>
      <w:tr w:rsidR="002E3CE1" w14:paraId="7504B8FE" w14:textId="77777777" w:rsidTr="002E3CE1">
        <w:tc>
          <w:tcPr>
            <w:tcW w:w="898" w:type="dxa"/>
            <w:tcBorders>
              <w:left w:val="nil"/>
            </w:tcBorders>
          </w:tcPr>
          <w:p w14:paraId="428E5600" w14:textId="77777777" w:rsidR="002E3CE1" w:rsidRDefault="002E3CE1">
            <w:pPr>
              <w:pStyle w:val="Tabletext"/>
            </w:pPr>
            <w:r>
              <w:t>Open/Closed</w:t>
            </w:r>
          </w:p>
        </w:tc>
        <w:sdt>
          <w:sdtPr>
            <w:alias w:val="Enter date1:"/>
            <w:tag w:val="Enter date1:"/>
            <w:id w:val="1769113207"/>
            <w:placeholder>
              <w:docPart w:val="718C4BD759094765B6CF1627587752BD"/>
            </w:placeholder>
            <w:temporary/>
            <w:showingPlcHdr/>
            <w15:appearance w15:val="hidden"/>
          </w:sdtPr>
          <w:sdtEndPr/>
          <w:sdtContent>
            <w:tc>
              <w:tcPr>
                <w:tcW w:w="1152" w:type="dxa"/>
                <w:tcBorders>
                  <w:left w:val="nil"/>
                </w:tcBorders>
              </w:tcPr>
              <w:p w14:paraId="698628B2" w14:textId="77777777" w:rsidR="002E3CE1" w:rsidRDefault="002E3CE1">
                <w:pPr>
                  <w:pStyle w:val="Tabletext"/>
                </w:pPr>
                <w:r>
                  <w:t>Date 1</w:t>
                </w:r>
              </w:p>
            </w:tc>
          </w:sdtContent>
        </w:sdt>
        <w:tc>
          <w:tcPr>
            <w:tcW w:w="2009" w:type="dxa"/>
          </w:tcPr>
          <w:p w14:paraId="5AD427AD" w14:textId="77777777" w:rsidR="002E3CE1" w:rsidRDefault="002E3CE1" w:rsidP="002E3CE1">
            <w:pPr>
              <w:pStyle w:val="Tabletext"/>
            </w:pPr>
            <w:r>
              <w:t>Issue / Question</w:t>
            </w:r>
          </w:p>
        </w:tc>
        <w:tc>
          <w:tcPr>
            <w:tcW w:w="1598" w:type="dxa"/>
            <w:shd w:val="clear" w:color="auto" w:fill="EDEEE5" w:themeFill="accent3" w:themeFillTint="33"/>
          </w:tcPr>
          <w:p w14:paraId="18031116" w14:textId="77777777" w:rsidR="002E3CE1" w:rsidRDefault="002E3CE1" w:rsidP="002E3CE1">
            <w:pPr>
              <w:pStyle w:val="Tabletext"/>
            </w:pPr>
            <w:r>
              <w:t>Critical, Moderate</w:t>
            </w:r>
          </w:p>
        </w:tc>
        <w:tc>
          <w:tcPr>
            <w:tcW w:w="1577" w:type="dxa"/>
            <w:shd w:val="clear" w:color="auto" w:fill="F7EFDE" w:themeFill="accent4" w:themeFillTint="33"/>
          </w:tcPr>
          <w:p w14:paraId="48B3286C" w14:textId="77777777" w:rsidR="002E3CE1" w:rsidRDefault="002E3CE1" w:rsidP="002E3CE1">
            <w:pPr>
              <w:pStyle w:val="Tabletext"/>
            </w:pPr>
            <w:r>
              <w:t>Schedule/Hours</w:t>
            </w:r>
          </w:p>
        </w:tc>
        <w:tc>
          <w:tcPr>
            <w:tcW w:w="2126" w:type="dxa"/>
            <w:tcBorders>
              <w:right w:val="nil"/>
            </w:tcBorders>
          </w:tcPr>
          <w:p w14:paraId="1C229040" w14:textId="77777777" w:rsidR="002E3CE1" w:rsidRDefault="002E3CE1" w:rsidP="002E3CE1">
            <w:pPr>
              <w:pStyle w:val="Tabletext"/>
            </w:pPr>
            <w:r>
              <w:t>Resolution</w:t>
            </w:r>
          </w:p>
        </w:tc>
      </w:tr>
      <w:tr w:rsidR="002E3CE1" w14:paraId="0B99AF6A" w14:textId="77777777" w:rsidTr="002E3CE1">
        <w:tc>
          <w:tcPr>
            <w:tcW w:w="898" w:type="dxa"/>
            <w:tcBorders>
              <w:left w:val="nil"/>
            </w:tcBorders>
          </w:tcPr>
          <w:p w14:paraId="5139EEFE" w14:textId="77777777" w:rsidR="002E3CE1" w:rsidRDefault="002E3CE1">
            <w:pPr>
              <w:pStyle w:val="Tabletext"/>
            </w:pPr>
          </w:p>
        </w:tc>
        <w:sdt>
          <w:sdtPr>
            <w:alias w:val="Enter date2:"/>
            <w:tag w:val="Enter date2:"/>
            <w:id w:val="-867910882"/>
            <w:placeholder>
              <w:docPart w:val="9974ED90B6504FC6876649D4679EC4D6"/>
            </w:placeholder>
            <w:temporary/>
            <w:showingPlcHdr/>
            <w15:appearance w15:val="hidden"/>
          </w:sdtPr>
          <w:sdtEndPr/>
          <w:sdtContent>
            <w:tc>
              <w:tcPr>
                <w:tcW w:w="1152" w:type="dxa"/>
                <w:tcBorders>
                  <w:left w:val="nil"/>
                </w:tcBorders>
              </w:tcPr>
              <w:p w14:paraId="369276E4" w14:textId="77777777" w:rsidR="002E3CE1" w:rsidRDefault="002E3CE1">
                <w:pPr>
                  <w:pStyle w:val="Tabletext"/>
                </w:pPr>
                <w:r>
                  <w:t>Date 2</w:t>
                </w:r>
              </w:p>
            </w:tc>
          </w:sdtContent>
        </w:sdt>
        <w:sdt>
          <w:sdtPr>
            <w:alias w:val="Enter description:"/>
            <w:tag w:val="Enter description:"/>
            <w:id w:val="1952057013"/>
            <w:placeholder>
              <w:docPart w:val="D9324106388446A19E19DF804AB3BA31"/>
            </w:placeholder>
            <w:temporary/>
            <w:showingPlcHdr/>
            <w15:appearance w15:val="hidden"/>
          </w:sdtPr>
          <w:sdtEndPr/>
          <w:sdtContent>
            <w:tc>
              <w:tcPr>
                <w:tcW w:w="2009" w:type="dxa"/>
              </w:tcPr>
              <w:p w14:paraId="2BE7E2E5" w14:textId="77777777" w:rsidR="002E3CE1" w:rsidRDefault="002E3CE1">
                <w:pPr>
                  <w:pStyle w:val="Tabletext"/>
                </w:pPr>
                <w:r>
                  <w:t>Description</w:t>
                </w:r>
              </w:p>
            </w:tc>
          </w:sdtContent>
        </w:sdt>
        <w:sdt>
          <w:sdtPr>
            <w:alias w:val="Enter probability:"/>
            <w:tag w:val="Enter probability:"/>
            <w:id w:val="44040568"/>
            <w:placeholder>
              <w:docPart w:val="24D58AB8716A44A8BA928D6E7D888E32"/>
            </w:placeholder>
            <w:temporary/>
            <w:showingPlcHdr/>
            <w15:appearance w15:val="hidden"/>
          </w:sdtPr>
          <w:sdtEndPr/>
          <w:sdtContent>
            <w:tc>
              <w:tcPr>
                <w:tcW w:w="1598" w:type="dxa"/>
                <w:shd w:val="clear" w:color="auto" w:fill="EDEEE5" w:themeFill="accent3" w:themeFillTint="33"/>
              </w:tcPr>
              <w:p w14:paraId="79F82B67" w14:textId="77777777" w:rsidR="002E3CE1" w:rsidRDefault="002E3CE1">
                <w:pPr>
                  <w:pStyle w:val="Tabletext"/>
                </w:pPr>
                <w:r>
                  <w:t>Probability</w:t>
                </w:r>
              </w:p>
            </w:tc>
          </w:sdtContent>
        </w:sdt>
        <w:sdt>
          <w:sdtPr>
            <w:alias w:val="Enter impact:"/>
            <w:tag w:val="Enter impact:"/>
            <w:id w:val="1086115604"/>
            <w:placeholder>
              <w:docPart w:val="4DFD0263049E4DA4B27CB1A6A443F52B"/>
            </w:placeholder>
            <w:temporary/>
            <w:showingPlcHdr/>
            <w15:appearance w15:val="hidden"/>
          </w:sdtPr>
          <w:sdtEndPr/>
          <w:sdtContent>
            <w:tc>
              <w:tcPr>
                <w:tcW w:w="1577" w:type="dxa"/>
                <w:shd w:val="clear" w:color="auto" w:fill="F7EFDE" w:themeFill="accent4" w:themeFillTint="33"/>
              </w:tcPr>
              <w:p w14:paraId="40A601CF" w14:textId="77777777" w:rsidR="002E3CE1" w:rsidRDefault="002E3CE1">
                <w:pPr>
                  <w:pStyle w:val="Tabletext"/>
                </w:pPr>
                <w:r>
                  <w:t>Impact</w:t>
                </w:r>
              </w:p>
            </w:tc>
          </w:sdtContent>
        </w:sdt>
        <w:sdt>
          <w:sdtPr>
            <w:alias w:val="Enter meeting plan:"/>
            <w:tag w:val="Enter meeting plan:"/>
            <w:id w:val="1468088523"/>
            <w:placeholder>
              <w:docPart w:val="C836995963CB4AA2ADC3EF3FD5D37992"/>
            </w:placeholder>
            <w:temporary/>
            <w:showingPlcHdr/>
            <w15:appearance w15:val="hidden"/>
          </w:sdtPr>
          <w:sdtEndPr/>
          <w:sdtContent>
            <w:tc>
              <w:tcPr>
                <w:tcW w:w="2126" w:type="dxa"/>
                <w:tcBorders>
                  <w:right w:val="nil"/>
                </w:tcBorders>
              </w:tcPr>
              <w:p w14:paraId="3BA0318D" w14:textId="77777777" w:rsidR="002E3CE1" w:rsidRDefault="002E3CE1">
                <w:pPr>
                  <w:pStyle w:val="Tabletext"/>
                </w:pPr>
                <w:r>
                  <w:t>Plan</w:t>
                </w:r>
              </w:p>
            </w:tc>
          </w:sdtContent>
        </w:sdt>
      </w:tr>
      <w:tr w:rsidR="002E3CE1" w14:paraId="63282AE3" w14:textId="77777777" w:rsidTr="002E3CE1">
        <w:tc>
          <w:tcPr>
            <w:tcW w:w="898" w:type="dxa"/>
            <w:tcBorders>
              <w:left w:val="nil"/>
            </w:tcBorders>
          </w:tcPr>
          <w:p w14:paraId="21EB2A09" w14:textId="77777777" w:rsidR="002E3CE1" w:rsidRDefault="002E3CE1">
            <w:pPr>
              <w:pStyle w:val="Tabletext"/>
            </w:pPr>
          </w:p>
        </w:tc>
        <w:sdt>
          <w:sdtPr>
            <w:alias w:val="Enter date3:"/>
            <w:tag w:val="Enter date3:"/>
            <w:id w:val="-591391038"/>
            <w:placeholder>
              <w:docPart w:val="8F38BBA86EDB4827952900E6131A6272"/>
            </w:placeholder>
            <w:temporary/>
            <w:showingPlcHdr/>
            <w15:appearance w15:val="hidden"/>
          </w:sdtPr>
          <w:sdtEndPr/>
          <w:sdtContent>
            <w:tc>
              <w:tcPr>
                <w:tcW w:w="1152" w:type="dxa"/>
                <w:tcBorders>
                  <w:left w:val="nil"/>
                </w:tcBorders>
              </w:tcPr>
              <w:p w14:paraId="55B85B68" w14:textId="77777777" w:rsidR="002E3CE1" w:rsidRDefault="002E3CE1">
                <w:pPr>
                  <w:pStyle w:val="Tabletext"/>
                </w:pPr>
                <w:r>
                  <w:t>Date 3</w:t>
                </w:r>
              </w:p>
            </w:tc>
          </w:sdtContent>
        </w:sdt>
        <w:sdt>
          <w:sdtPr>
            <w:alias w:val="Enter description:"/>
            <w:tag w:val="Enter description:"/>
            <w:id w:val="-310947652"/>
            <w:placeholder>
              <w:docPart w:val="4BE2FEB93A5A4E37A3F6C519750F802B"/>
            </w:placeholder>
            <w:temporary/>
            <w:showingPlcHdr/>
            <w15:appearance w15:val="hidden"/>
          </w:sdtPr>
          <w:sdtEndPr/>
          <w:sdtContent>
            <w:tc>
              <w:tcPr>
                <w:tcW w:w="2009" w:type="dxa"/>
              </w:tcPr>
              <w:p w14:paraId="1C979134" w14:textId="77777777" w:rsidR="002E3CE1" w:rsidRDefault="002E3CE1">
                <w:pPr>
                  <w:pStyle w:val="Tabletext"/>
                </w:pPr>
                <w:r>
                  <w:t>Description</w:t>
                </w:r>
              </w:p>
            </w:tc>
          </w:sdtContent>
        </w:sdt>
        <w:sdt>
          <w:sdtPr>
            <w:alias w:val="Enter probability:"/>
            <w:tag w:val="Enter probability:"/>
            <w:id w:val="-149293531"/>
            <w:placeholder>
              <w:docPart w:val="A31FE648DED24E32B4B188CECD5A9A8C"/>
            </w:placeholder>
            <w:temporary/>
            <w:showingPlcHdr/>
            <w15:appearance w15:val="hidden"/>
          </w:sdtPr>
          <w:sdtEndPr/>
          <w:sdtContent>
            <w:tc>
              <w:tcPr>
                <w:tcW w:w="1598" w:type="dxa"/>
                <w:shd w:val="clear" w:color="auto" w:fill="EDEEE5" w:themeFill="accent3" w:themeFillTint="33"/>
              </w:tcPr>
              <w:p w14:paraId="7DAA4B5B" w14:textId="77777777" w:rsidR="002E3CE1" w:rsidRDefault="002E3CE1">
                <w:pPr>
                  <w:pStyle w:val="Tabletext"/>
                </w:pPr>
                <w:r>
                  <w:t>Probability</w:t>
                </w:r>
              </w:p>
            </w:tc>
          </w:sdtContent>
        </w:sdt>
        <w:sdt>
          <w:sdtPr>
            <w:alias w:val="Enter impact:"/>
            <w:tag w:val="Enter impact:"/>
            <w:id w:val="-175033675"/>
            <w:placeholder>
              <w:docPart w:val="943F32E116D9405096DA57B16D9DDB88"/>
            </w:placeholder>
            <w:temporary/>
            <w:showingPlcHdr/>
            <w15:appearance w15:val="hidden"/>
          </w:sdtPr>
          <w:sdtEndPr/>
          <w:sdtContent>
            <w:tc>
              <w:tcPr>
                <w:tcW w:w="1577" w:type="dxa"/>
                <w:shd w:val="clear" w:color="auto" w:fill="F7EFDE" w:themeFill="accent4" w:themeFillTint="33"/>
              </w:tcPr>
              <w:p w14:paraId="0919EF9A" w14:textId="77777777" w:rsidR="002E3CE1" w:rsidRDefault="002E3CE1">
                <w:pPr>
                  <w:pStyle w:val="Tabletext"/>
                </w:pPr>
                <w:r>
                  <w:t>Impact</w:t>
                </w:r>
              </w:p>
            </w:tc>
          </w:sdtContent>
        </w:sdt>
        <w:sdt>
          <w:sdtPr>
            <w:alias w:val="Enter meeting plan:"/>
            <w:tag w:val="Enter meeting plan:"/>
            <w:id w:val="-519857011"/>
            <w:placeholder>
              <w:docPart w:val="30C751B9BF9D41DE96CF422A0579A053"/>
            </w:placeholder>
            <w:temporary/>
            <w:showingPlcHdr/>
            <w15:appearance w15:val="hidden"/>
          </w:sdtPr>
          <w:sdtEndPr/>
          <w:sdtContent>
            <w:tc>
              <w:tcPr>
                <w:tcW w:w="2126" w:type="dxa"/>
                <w:tcBorders>
                  <w:right w:val="nil"/>
                </w:tcBorders>
              </w:tcPr>
              <w:p w14:paraId="43099F11" w14:textId="77777777" w:rsidR="002E3CE1" w:rsidRDefault="002E3CE1">
                <w:pPr>
                  <w:pStyle w:val="Tabletext"/>
                </w:pPr>
                <w:r>
                  <w:t>Plan</w:t>
                </w:r>
              </w:p>
            </w:tc>
          </w:sdtContent>
        </w:sdt>
      </w:tr>
    </w:tbl>
    <w:p w14:paraId="17022CE5" w14:textId="77777777" w:rsidR="00907CBB" w:rsidRDefault="00907CBB" w:rsidP="002E3CE1"/>
    <w:sectPr w:rsidR="00907CBB">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F808E" w14:textId="77777777" w:rsidR="009635A7" w:rsidRDefault="009635A7">
      <w:r>
        <w:separator/>
      </w:r>
    </w:p>
    <w:p w14:paraId="2D237418" w14:textId="77777777" w:rsidR="009635A7" w:rsidRDefault="009635A7"/>
  </w:endnote>
  <w:endnote w:type="continuationSeparator" w:id="0">
    <w:p w14:paraId="09E6849C" w14:textId="77777777" w:rsidR="009635A7" w:rsidRDefault="009635A7">
      <w:r>
        <w:continuationSeparator/>
      </w:r>
    </w:p>
    <w:p w14:paraId="6B7A000E" w14:textId="77777777" w:rsidR="009635A7" w:rsidRDefault="00963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3F6B832D" w14:textId="77777777" w:rsidTr="00B87079">
      <w:tc>
        <w:tcPr>
          <w:tcW w:w="750" w:type="pct"/>
        </w:tcPr>
        <w:p w14:paraId="446B9A0B" w14:textId="77777777" w:rsidR="00907CBB" w:rsidRDefault="00907CBB" w:rsidP="002E3CE1">
          <w:pPr>
            <w:pStyle w:val="Footer"/>
          </w:pPr>
        </w:p>
      </w:tc>
      <w:tc>
        <w:tcPr>
          <w:tcW w:w="3500" w:type="pct"/>
        </w:tcPr>
        <w:p w14:paraId="6F016F96" w14:textId="77777777" w:rsidR="00907CBB" w:rsidRDefault="009635A7" w:rsidP="002E3CE1">
          <w:pPr>
            <w:pStyle w:val="Footer"/>
            <w:jc w:val="center"/>
          </w:pPr>
          <w:sdt>
            <w:sdtPr>
              <w:alias w:val="Title:"/>
              <w:tag w:val="Title:"/>
              <w:id w:val="1144241896"/>
              <w:placeholder>
                <w:docPart w:val="E4F37A99CCB74438AD625DD97D8E487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E3CE1">
                <w:t>James Rumsey Coding – Student Project</w:t>
              </w:r>
            </w:sdtContent>
          </w:sdt>
        </w:p>
      </w:tc>
      <w:tc>
        <w:tcPr>
          <w:tcW w:w="750" w:type="pct"/>
        </w:tcPr>
        <w:p w14:paraId="2522B44C" w14:textId="090766B7" w:rsidR="00907CBB" w:rsidRDefault="00107CB6">
          <w:pPr>
            <w:pStyle w:val="Footer"/>
            <w:jc w:val="right"/>
          </w:pPr>
          <w:r>
            <w:fldChar w:fldCharType="begin"/>
          </w:r>
          <w:r>
            <w:instrText xml:space="preserve"> PAGE  \* Arabic </w:instrText>
          </w:r>
          <w:r>
            <w:fldChar w:fldCharType="separate"/>
          </w:r>
          <w:r w:rsidR="001B3BBC">
            <w:rPr>
              <w:noProof/>
            </w:rPr>
            <w:t>1</w:t>
          </w:r>
          <w:r>
            <w:fldChar w:fldCharType="end"/>
          </w:r>
        </w:p>
      </w:tc>
    </w:tr>
  </w:tbl>
  <w:p w14:paraId="1A943EB3"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89A79" w14:textId="77777777" w:rsidR="009635A7" w:rsidRDefault="009635A7">
      <w:r>
        <w:separator/>
      </w:r>
    </w:p>
    <w:p w14:paraId="098AC869" w14:textId="77777777" w:rsidR="009635A7" w:rsidRDefault="009635A7"/>
  </w:footnote>
  <w:footnote w:type="continuationSeparator" w:id="0">
    <w:p w14:paraId="596C769B" w14:textId="77777777" w:rsidR="009635A7" w:rsidRDefault="009635A7">
      <w:r>
        <w:continuationSeparator/>
      </w:r>
    </w:p>
    <w:p w14:paraId="310EEB68" w14:textId="77777777" w:rsidR="009635A7" w:rsidRDefault="009635A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2F00F" w14:textId="77777777" w:rsidR="00907CBB" w:rsidRPr="00B66E09" w:rsidRDefault="04E7B9D4" w:rsidP="00B66E09">
    <w:pPr>
      <w:pStyle w:val="Header"/>
    </w:pPr>
    <w:r>
      <w:rPr>
        <w:noProof/>
        <w:lang w:eastAsia="en-US"/>
      </w:rPr>
      <w:drawing>
        <wp:inline distT="0" distB="0" distL="0" distR="0" wp14:anchorId="1882FE3A" wp14:editId="248A6358">
          <wp:extent cx="21050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105025" cy="7905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3A8ED" w14:textId="77777777" w:rsidR="00736E05" w:rsidRDefault="00B66E09">
    <w:pPr>
      <w:pStyle w:val="Header"/>
    </w:pPr>
    <w:r>
      <w:rPr>
        <w:noProof/>
        <w:lang w:eastAsia="en-US"/>
      </w:rPr>
      <w:drawing>
        <wp:inline distT="0" distB="0" distL="0" distR="0" wp14:anchorId="18E18336" wp14:editId="1E73623F">
          <wp:extent cx="2103120" cy="7955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RTILogo.jpg"/>
                  <pic:cNvPicPr/>
                </pic:nvPicPr>
                <pic:blipFill>
                  <a:blip r:embed="rId1">
                    <a:extLst>
                      <a:ext uri="{28A0092B-C50C-407E-A947-70E740481C1C}">
                        <a14:useLocalDpi xmlns:a14="http://schemas.microsoft.com/office/drawing/2010/main" val="0"/>
                      </a:ext>
                    </a:extLst>
                  </a:blip>
                  <a:stretch>
                    <a:fillRect/>
                  </a:stretch>
                </pic:blipFill>
                <pic:spPr>
                  <a:xfrm>
                    <a:off x="0" y="0"/>
                    <a:ext cx="2103120" cy="795528"/>
                  </a:xfrm>
                  <a:prstGeom prst="rect">
                    <a:avLst/>
                  </a:prstGeom>
                </pic:spPr>
              </pic:pic>
            </a:graphicData>
          </a:graphic>
        </wp:inline>
      </w:drawing>
    </w:r>
    <w:r w:rsidR="00736E05">
      <w:rPr>
        <w:noProof/>
        <w:lang w:eastAsia="en-US"/>
      </w:rPr>
      <mc:AlternateContent>
        <mc:Choice Requires="wpg">
          <w:drawing>
            <wp:anchor distT="0" distB="0" distL="114300" distR="114300" simplePos="0" relativeHeight="251659264" behindDoc="1" locked="0" layoutInCell="1" allowOverlap="1" wp14:anchorId="4B8CC422" wp14:editId="724D1D7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 name="Rectangle 3" descr="Decorative sidebar"/>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w14:anchorId="6434D6A9">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5223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">
              <v:rect id="Rectangle 3" style="position:absolute;width:2286;height:87820;visibility:visible;mso-wrap-style:square;v-text-anchor:middle" alt="Decorative sidebar"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v:rect id="Rectangle 5" style="position:absolute;top:89154;width:2286;height:2286;visibility:visible;mso-wrap-style:square;v-text-anchor:middle" alt="Decorative sidebar"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60CE0"/>
    <w:multiLevelType w:val="hybridMultilevel"/>
    <w:tmpl w:val="2A0EC57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17236209"/>
    <w:multiLevelType w:val="hybridMultilevel"/>
    <w:tmpl w:val="91142A0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1A20556"/>
    <w:multiLevelType w:val="hybridMultilevel"/>
    <w:tmpl w:val="BC98A198"/>
    <w:lvl w:ilvl="0" w:tplc="EAC8B314">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A6014"/>
    <w:multiLevelType w:val="hybridMultilevel"/>
    <w:tmpl w:val="4A0065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67E02"/>
    <w:rsid w:val="00081720"/>
    <w:rsid w:val="00107CB6"/>
    <w:rsid w:val="0013333F"/>
    <w:rsid w:val="00193898"/>
    <w:rsid w:val="001B3BBC"/>
    <w:rsid w:val="001D4149"/>
    <w:rsid w:val="002B21AE"/>
    <w:rsid w:val="002C4500"/>
    <w:rsid w:val="002E3CE1"/>
    <w:rsid w:val="002F720D"/>
    <w:rsid w:val="00302FD5"/>
    <w:rsid w:val="00312DD5"/>
    <w:rsid w:val="0033593E"/>
    <w:rsid w:val="004534A5"/>
    <w:rsid w:val="004566FA"/>
    <w:rsid w:val="00495232"/>
    <w:rsid w:val="004A4EC4"/>
    <w:rsid w:val="005331CA"/>
    <w:rsid w:val="005504AE"/>
    <w:rsid w:val="006529AC"/>
    <w:rsid w:val="00660B21"/>
    <w:rsid w:val="00714CE5"/>
    <w:rsid w:val="00736E05"/>
    <w:rsid w:val="00822A8D"/>
    <w:rsid w:val="00831731"/>
    <w:rsid w:val="00852FE0"/>
    <w:rsid w:val="00874542"/>
    <w:rsid w:val="008E7A82"/>
    <w:rsid w:val="00906285"/>
    <w:rsid w:val="00907CBB"/>
    <w:rsid w:val="00913AE4"/>
    <w:rsid w:val="009635A7"/>
    <w:rsid w:val="00965FDA"/>
    <w:rsid w:val="00976A9B"/>
    <w:rsid w:val="0099384F"/>
    <w:rsid w:val="009A32A1"/>
    <w:rsid w:val="009E74E5"/>
    <w:rsid w:val="00A46AF1"/>
    <w:rsid w:val="00A72CC5"/>
    <w:rsid w:val="00A8379A"/>
    <w:rsid w:val="00B259D5"/>
    <w:rsid w:val="00B55100"/>
    <w:rsid w:val="00B55F12"/>
    <w:rsid w:val="00B66E09"/>
    <w:rsid w:val="00B87079"/>
    <w:rsid w:val="00C41938"/>
    <w:rsid w:val="00C64B77"/>
    <w:rsid w:val="00CB5473"/>
    <w:rsid w:val="00D939AB"/>
    <w:rsid w:val="00DA0B66"/>
    <w:rsid w:val="00E279B8"/>
    <w:rsid w:val="00E756E6"/>
    <w:rsid w:val="00EA05B8"/>
    <w:rsid w:val="00EA2F00"/>
    <w:rsid w:val="00EB203B"/>
    <w:rsid w:val="00FB18BC"/>
    <w:rsid w:val="04E7B9D4"/>
    <w:rsid w:val="1C72DA9F"/>
    <w:rsid w:val="1D89C1E6"/>
    <w:rsid w:val="1F837410"/>
    <w:rsid w:val="223EBB31"/>
    <w:rsid w:val="2297AFC3"/>
    <w:rsid w:val="22C2CDDE"/>
    <w:rsid w:val="279F0C2B"/>
    <w:rsid w:val="28ED1058"/>
    <w:rsid w:val="334DF169"/>
    <w:rsid w:val="34E99F5E"/>
    <w:rsid w:val="3C116753"/>
    <w:rsid w:val="56CD9BA8"/>
    <w:rsid w:val="59FAF6B6"/>
    <w:rsid w:val="5EE78AB9"/>
    <w:rsid w:val="65DF307E"/>
    <w:rsid w:val="66E16254"/>
    <w:rsid w:val="7A94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40BB2F"/>
  <w15:chartTrackingRefBased/>
  <w15:docId w15:val="{BE2D2668-B88F-4E6E-8763-2AC41D9E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
    <w:name w:val="Unresolved Mention"/>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B66E09"/>
    <w:pPr>
      <w:ind w:left="720"/>
      <w:contextualSpacing/>
    </w:pPr>
  </w:style>
  <w:style w:type="paragraph" w:styleId="BalloonText">
    <w:name w:val="Balloon Text"/>
    <w:basedOn w:val="Normal"/>
    <w:link w:val="BalloonTextChar"/>
    <w:uiPriority w:val="99"/>
    <w:semiHidden/>
    <w:unhideWhenUsed/>
    <w:rsid w:val="00A46A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94531B4B7D4ABFABE5BE31ED027A7A"/>
        <w:category>
          <w:name w:val="General"/>
          <w:gallery w:val="placeholder"/>
        </w:category>
        <w:types>
          <w:type w:val="bbPlcHdr"/>
        </w:types>
        <w:behaviors>
          <w:behavior w:val="content"/>
        </w:behaviors>
        <w:guid w:val="{0FF404D1-8012-4BD8-AB5B-DC4142F9F977}"/>
      </w:docPartPr>
      <w:docPartBody>
        <w:p w:rsidR="00E7167C" w:rsidRDefault="006529AC">
          <w:pPr>
            <w:pStyle w:val="F394531B4B7D4ABFABE5BE31ED027A7A"/>
          </w:pPr>
          <w:r>
            <w:t>Presented by:</w:t>
          </w:r>
        </w:p>
      </w:docPartBody>
    </w:docPart>
    <w:docPart>
      <w:docPartPr>
        <w:name w:val="9851A882E050447FA9237FF3B5055C23"/>
        <w:category>
          <w:name w:val="General"/>
          <w:gallery w:val="placeholder"/>
        </w:category>
        <w:types>
          <w:type w:val="bbPlcHdr"/>
        </w:types>
        <w:behaviors>
          <w:behavior w:val="content"/>
        </w:behaviors>
        <w:guid w:val="{F61AAA42-32DA-4341-90A7-6E8193F2C000}"/>
      </w:docPartPr>
      <w:docPartBody>
        <w:p w:rsidR="00E7167C" w:rsidRDefault="006529AC">
          <w:pPr>
            <w:pStyle w:val="9851A882E050447FA9237FF3B5055C23"/>
          </w:pPr>
          <w:r>
            <w:t>Your name</w:t>
          </w:r>
        </w:p>
      </w:docPartBody>
    </w:docPart>
    <w:docPart>
      <w:docPartPr>
        <w:name w:val="978ED333248C41BB99131DD88F03B91C"/>
        <w:category>
          <w:name w:val="General"/>
          <w:gallery w:val="placeholder"/>
        </w:category>
        <w:types>
          <w:type w:val="bbPlcHdr"/>
        </w:types>
        <w:behaviors>
          <w:behavior w:val="content"/>
        </w:behaviors>
        <w:guid w:val="{540741F0-87B7-4528-8B6D-B43911D0F277}"/>
      </w:docPartPr>
      <w:docPartBody>
        <w:p w:rsidR="00E7167C" w:rsidRDefault="006529AC">
          <w:pPr>
            <w:pStyle w:val="978ED333248C41BB99131DD88F03B91C"/>
          </w:pPr>
          <w:r>
            <w:t>company name</w:t>
          </w:r>
        </w:p>
      </w:docPartBody>
    </w:docPart>
    <w:docPart>
      <w:docPartPr>
        <w:name w:val="2C88D11115D6421A867846EC0CD65CDB"/>
        <w:category>
          <w:name w:val="General"/>
          <w:gallery w:val="placeholder"/>
        </w:category>
        <w:types>
          <w:type w:val="bbPlcHdr"/>
        </w:types>
        <w:behaviors>
          <w:behavior w:val="content"/>
        </w:behaviors>
        <w:guid w:val="{99974C39-AA25-4080-8BE3-A8E88D444A2C}"/>
      </w:docPartPr>
      <w:docPartBody>
        <w:p w:rsidR="00E7167C" w:rsidRDefault="006529AC">
          <w:pPr>
            <w:pStyle w:val="2C88D11115D6421A867846EC0CD65CDB"/>
          </w:pPr>
          <w:r>
            <w:t>Company address</w:t>
          </w:r>
        </w:p>
      </w:docPartBody>
    </w:docPart>
    <w:docPart>
      <w:docPartPr>
        <w:name w:val="3DB6E115D4734DA58DD553B50A7825EE"/>
        <w:category>
          <w:name w:val="General"/>
          <w:gallery w:val="placeholder"/>
        </w:category>
        <w:types>
          <w:type w:val="bbPlcHdr"/>
        </w:types>
        <w:behaviors>
          <w:behavior w:val="content"/>
        </w:behaviors>
        <w:guid w:val="{19099C07-D2C7-4F7D-9A4D-E15ED34BCC7C}"/>
      </w:docPartPr>
      <w:docPartBody>
        <w:p w:rsidR="00E7167C" w:rsidRDefault="006529AC">
          <w:pPr>
            <w:pStyle w:val="3DB6E115D4734DA58DD553B50A7825EE"/>
          </w:pPr>
          <w:r>
            <w:t>Project Communication Plan</w:t>
          </w:r>
        </w:p>
      </w:docPartBody>
    </w:docPart>
    <w:docPart>
      <w:docPartPr>
        <w:name w:val="E4F37A99CCB74438AD625DD97D8E4876"/>
        <w:category>
          <w:name w:val="General"/>
          <w:gallery w:val="placeholder"/>
        </w:category>
        <w:types>
          <w:type w:val="bbPlcHdr"/>
        </w:types>
        <w:behaviors>
          <w:behavior w:val="content"/>
        </w:behaviors>
        <w:guid w:val="{886F3284-E89C-436F-9E0C-CC5B1E87624C}"/>
      </w:docPartPr>
      <w:docPartBody>
        <w:p w:rsidR="00E7167C" w:rsidRDefault="006529AC">
          <w:pPr>
            <w:pStyle w:val="E4F37A99CCB74438AD625DD97D8E4876"/>
          </w:pPr>
          <w:r>
            <w:t>Probability</w:t>
          </w:r>
        </w:p>
      </w:docPartBody>
    </w:docPart>
    <w:docPart>
      <w:docPartPr>
        <w:name w:val="66CA23E1F572424EAC3EEBAE38AFB99E"/>
        <w:category>
          <w:name w:val="General"/>
          <w:gallery w:val="placeholder"/>
        </w:category>
        <w:types>
          <w:type w:val="bbPlcHdr"/>
        </w:types>
        <w:behaviors>
          <w:behavior w:val="content"/>
        </w:behaviors>
        <w:guid w:val="{53E62CE7-B041-47E0-9688-4563E8344697}"/>
      </w:docPartPr>
      <w:docPartBody>
        <w:p w:rsidR="00E7167C" w:rsidRDefault="006529AC" w:rsidP="006529AC">
          <w:pPr>
            <w:pStyle w:val="66CA23E1F572424EAC3EEBAE38AFB99E"/>
          </w:pPr>
          <w:r>
            <w:t>Date recorded</w:t>
          </w:r>
        </w:p>
      </w:docPartBody>
    </w:docPart>
    <w:docPart>
      <w:docPartPr>
        <w:name w:val="606421D251814D95B485F72F8E60BEF2"/>
        <w:category>
          <w:name w:val="General"/>
          <w:gallery w:val="placeholder"/>
        </w:category>
        <w:types>
          <w:type w:val="bbPlcHdr"/>
        </w:types>
        <w:behaviors>
          <w:behavior w:val="content"/>
        </w:behaviors>
        <w:guid w:val="{0998C438-27AB-4351-9D75-BFFAEA247EB3}"/>
      </w:docPartPr>
      <w:docPartBody>
        <w:p w:rsidR="00E7167C" w:rsidRDefault="006529AC" w:rsidP="006529AC">
          <w:pPr>
            <w:pStyle w:val="606421D251814D95B485F72F8E60BEF2"/>
          </w:pPr>
          <w:r>
            <w:t>Impact</w:t>
          </w:r>
        </w:p>
      </w:docPartBody>
    </w:docPart>
    <w:docPart>
      <w:docPartPr>
        <w:name w:val="718C4BD759094765B6CF1627587752BD"/>
        <w:category>
          <w:name w:val="General"/>
          <w:gallery w:val="placeholder"/>
        </w:category>
        <w:types>
          <w:type w:val="bbPlcHdr"/>
        </w:types>
        <w:behaviors>
          <w:behavior w:val="content"/>
        </w:behaviors>
        <w:guid w:val="{1D524EF8-0CEE-4E55-8A43-F7F47127E330}"/>
      </w:docPartPr>
      <w:docPartBody>
        <w:p w:rsidR="00E7167C" w:rsidRDefault="006529AC" w:rsidP="006529AC">
          <w:pPr>
            <w:pStyle w:val="718C4BD759094765B6CF1627587752BD"/>
          </w:pPr>
          <w:r>
            <w:t>Date 1</w:t>
          </w:r>
        </w:p>
      </w:docPartBody>
    </w:docPart>
    <w:docPart>
      <w:docPartPr>
        <w:name w:val="9974ED90B6504FC6876649D4679EC4D6"/>
        <w:category>
          <w:name w:val="General"/>
          <w:gallery w:val="placeholder"/>
        </w:category>
        <w:types>
          <w:type w:val="bbPlcHdr"/>
        </w:types>
        <w:behaviors>
          <w:behavior w:val="content"/>
        </w:behaviors>
        <w:guid w:val="{D08300E2-3255-4B0A-90C7-AD7EDCBF91CE}"/>
      </w:docPartPr>
      <w:docPartBody>
        <w:p w:rsidR="00E7167C" w:rsidRDefault="006529AC" w:rsidP="006529AC">
          <w:pPr>
            <w:pStyle w:val="9974ED90B6504FC6876649D4679EC4D6"/>
          </w:pPr>
          <w:r>
            <w:t>Date 2</w:t>
          </w:r>
        </w:p>
      </w:docPartBody>
    </w:docPart>
    <w:docPart>
      <w:docPartPr>
        <w:name w:val="D9324106388446A19E19DF804AB3BA31"/>
        <w:category>
          <w:name w:val="General"/>
          <w:gallery w:val="placeholder"/>
        </w:category>
        <w:types>
          <w:type w:val="bbPlcHdr"/>
        </w:types>
        <w:behaviors>
          <w:behavior w:val="content"/>
        </w:behaviors>
        <w:guid w:val="{439D4D3C-ED8F-4A7A-802A-C99E3FDB0CF4}"/>
      </w:docPartPr>
      <w:docPartBody>
        <w:p w:rsidR="00E7167C" w:rsidRDefault="006529AC" w:rsidP="006529AC">
          <w:pPr>
            <w:pStyle w:val="D9324106388446A19E19DF804AB3BA31"/>
          </w:pPr>
          <w:r>
            <w:t>Description</w:t>
          </w:r>
        </w:p>
      </w:docPartBody>
    </w:docPart>
    <w:docPart>
      <w:docPartPr>
        <w:name w:val="24D58AB8716A44A8BA928D6E7D888E32"/>
        <w:category>
          <w:name w:val="General"/>
          <w:gallery w:val="placeholder"/>
        </w:category>
        <w:types>
          <w:type w:val="bbPlcHdr"/>
        </w:types>
        <w:behaviors>
          <w:behavior w:val="content"/>
        </w:behaviors>
        <w:guid w:val="{9143C41F-75FC-49F8-9B4C-D0C95572A291}"/>
      </w:docPartPr>
      <w:docPartBody>
        <w:p w:rsidR="00E7167C" w:rsidRDefault="006529AC" w:rsidP="006529AC">
          <w:pPr>
            <w:pStyle w:val="24D58AB8716A44A8BA928D6E7D888E32"/>
          </w:pPr>
          <w:r>
            <w:t>Probability</w:t>
          </w:r>
        </w:p>
      </w:docPartBody>
    </w:docPart>
    <w:docPart>
      <w:docPartPr>
        <w:name w:val="4DFD0263049E4DA4B27CB1A6A443F52B"/>
        <w:category>
          <w:name w:val="General"/>
          <w:gallery w:val="placeholder"/>
        </w:category>
        <w:types>
          <w:type w:val="bbPlcHdr"/>
        </w:types>
        <w:behaviors>
          <w:behavior w:val="content"/>
        </w:behaviors>
        <w:guid w:val="{A92C6F9F-2DF2-4802-9123-88735BE845A6}"/>
      </w:docPartPr>
      <w:docPartBody>
        <w:p w:rsidR="00E7167C" w:rsidRDefault="006529AC" w:rsidP="006529AC">
          <w:pPr>
            <w:pStyle w:val="4DFD0263049E4DA4B27CB1A6A443F52B"/>
          </w:pPr>
          <w:r>
            <w:t>Impact</w:t>
          </w:r>
        </w:p>
      </w:docPartBody>
    </w:docPart>
    <w:docPart>
      <w:docPartPr>
        <w:name w:val="C836995963CB4AA2ADC3EF3FD5D37992"/>
        <w:category>
          <w:name w:val="General"/>
          <w:gallery w:val="placeholder"/>
        </w:category>
        <w:types>
          <w:type w:val="bbPlcHdr"/>
        </w:types>
        <w:behaviors>
          <w:behavior w:val="content"/>
        </w:behaviors>
        <w:guid w:val="{41B16DF0-5832-4CD0-8AAD-502C8ACEBF22}"/>
      </w:docPartPr>
      <w:docPartBody>
        <w:p w:rsidR="00E7167C" w:rsidRDefault="006529AC" w:rsidP="006529AC">
          <w:pPr>
            <w:pStyle w:val="C836995963CB4AA2ADC3EF3FD5D37992"/>
          </w:pPr>
          <w:r>
            <w:t>Plan</w:t>
          </w:r>
        </w:p>
      </w:docPartBody>
    </w:docPart>
    <w:docPart>
      <w:docPartPr>
        <w:name w:val="8F38BBA86EDB4827952900E6131A6272"/>
        <w:category>
          <w:name w:val="General"/>
          <w:gallery w:val="placeholder"/>
        </w:category>
        <w:types>
          <w:type w:val="bbPlcHdr"/>
        </w:types>
        <w:behaviors>
          <w:behavior w:val="content"/>
        </w:behaviors>
        <w:guid w:val="{9D8A9DAE-D594-43DA-9140-5EFC68C4CCA2}"/>
      </w:docPartPr>
      <w:docPartBody>
        <w:p w:rsidR="00E7167C" w:rsidRDefault="006529AC" w:rsidP="006529AC">
          <w:pPr>
            <w:pStyle w:val="8F38BBA86EDB4827952900E6131A6272"/>
          </w:pPr>
          <w:r>
            <w:t>Date 3</w:t>
          </w:r>
        </w:p>
      </w:docPartBody>
    </w:docPart>
    <w:docPart>
      <w:docPartPr>
        <w:name w:val="4BE2FEB93A5A4E37A3F6C519750F802B"/>
        <w:category>
          <w:name w:val="General"/>
          <w:gallery w:val="placeholder"/>
        </w:category>
        <w:types>
          <w:type w:val="bbPlcHdr"/>
        </w:types>
        <w:behaviors>
          <w:behavior w:val="content"/>
        </w:behaviors>
        <w:guid w:val="{ED9229C0-B5B5-4322-A1B5-B83254D75C89}"/>
      </w:docPartPr>
      <w:docPartBody>
        <w:p w:rsidR="00E7167C" w:rsidRDefault="006529AC" w:rsidP="006529AC">
          <w:pPr>
            <w:pStyle w:val="4BE2FEB93A5A4E37A3F6C519750F802B"/>
          </w:pPr>
          <w:r>
            <w:t>Description</w:t>
          </w:r>
        </w:p>
      </w:docPartBody>
    </w:docPart>
    <w:docPart>
      <w:docPartPr>
        <w:name w:val="A31FE648DED24E32B4B188CECD5A9A8C"/>
        <w:category>
          <w:name w:val="General"/>
          <w:gallery w:val="placeholder"/>
        </w:category>
        <w:types>
          <w:type w:val="bbPlcHdr"/>
        </w:types>
        <w:behaviors>
          <w:behavior w:val="content"/>
        </w:behaviors>
        <w:guid w:val="{9224DF64-7151-4FD2-ADCA-076CC123D81D}"/>
      </w:docPartPr>
      <w:docPartBody>
        <w:p w:rsidR="00E7167C" w:rsidRDefault="006529AC" w:rsidP="006529AC">
          <w:pPr>
            <w:pStyle w:val="A31FE648DED24E32B4B188CECD5A9A8C"/>
          </w:pPr>
          <w:r>
            <w:t>Probability</w:t>
          </w:r>
        </w:p>
      </w:docPartBody>
    </w:docPart>
    <w:docPart>
      <w:docPartPr>
        <w:name w:val="943F32E116D9405096DA57B16D9DDB88"/>
        <w:category>
          <w:name w:val="General"/>
          <w:gallery w:val="placeholder"/>
        </w:category>
        <w:types>
          <w:type w:val="bbPlcHdr"/>
        </w:types>
        <w:behaviors>
          <w:behavior w:val="content"/>
        </w:behaviors>
        <w:guid w:val="{4206E374-9031-4F0E-A66E-98A9F11D0A15}"/>
      </w:docPartPr>
      <w:docPartBody>
        <w:p w:rsidR="00E7167C" w:rsidRDefault="006529AC" w:rsidP="006529AC">
          <w:pPr>
            <w:pStyle w:val="943F32E116D9405096DA57B16D9DDB88"/>
          </w:pPr>
          <w:r>
            <w:t>Impact</w:t>
          </w:r>
        </w:p>
      </w:docPartBody>
    </w:docPart>
    <w:docPart>
      <w:docPartPr>
        <w:name w:val="30C751B9BF9D41DE96CF422A0579A053"/>
        <w:category>
          <w:name w:val="General"/>
          <w:gallery w:val="placeholder"/>
        </w:category>
        <w:types>
          <w:type w:val="bbPlcHdr"/>
        </w:types>
        <w:behaviors>
          <w:behavior w:val="content"/>
        </w:behaviors>
        <w:guid w:val="{DC1E6970-8B3D-45D2-90B6-916F7F462C71}"/>
      </w:docPartPr>
      <w:docPartBody>
        <w:p w:rsidR="00E7167C" w:rsidRDefault="006529AC" w:rsidP="006529AC">
          <w:pPr>
            <w:pStyle w:val="30C751B9BF9D41DE96CF422A0579A053"/>
          </w:pPr>
          <w:r>
            <w:t>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AC"/>
    <w:rsid w:val="001C4118"/>
    <w:rsid w:val="004E6112"/>
    <w:rsid w:val="006529AC"/>
    <w:rsid w:val="00855C86"/>
    <w:rsid w:val="00E7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D08540B0384065A8E54107CB87B476">
    <w:name w:val="33D08540B0384065A8E54107CB87B476"/>
  </w:style>
  <w:style w:type="paragraph" w:customStyle="1" w:styleId="854C7DA8052B48E69C06C298676CB746">
    <w:name w:val="854C7DA8052B48E69C06C298676CB746"/>
  </w:style>
  <w:style w:type="paragraph" w:customStyle="1" w:styleId="EAD562F79B9D48C5AD2D38260C6A8D2D">
    <w:name w:val="EAD562F79B9D48C5AD2D38260C6A8D2D"/>
  </w:style>
  <w:style w:type="paragraph" w:customStyle="1" w:styleId="F394531B4B7D4ABFABE5BE31ED027A7A">
    <w:name w:val="F394531B4B7D4ABFABE5BE31ED027A7A"/>
  </w:style>
  <w:style w:type="paragraph" w:customStyle="1" w:styleId="9851A882E050447FA9237FF3B5055C23">
    <w:name w:val="9851A882E050447FA9237FF3B5055C23"/>
  </w:style>
  <w:style w:type="paragraph" w:customStyle="1" w:styleId="978ED333248C41BB99131DD88F03B91C">
    <w:name w:val="978ED333248C41BB99131DD88F03B91C"/>
  </w:style>
  <w:style w:type="paragraph" w:customStyle="1" w:styleId="2C88D11115D6421A867846EC0CD65CDB">
    <w:name w:val="2C88D11115D6421A867846EC0CD65CDB"/>
  </w:style>
  <w:style w:type="paragraph" w:customStyle="1" w:styleId="3DB6E115D4734DA58DD553B50A7825EE">
    <w:name w:val="3DB6E115D4734DA58DD553B50A7825EE"/>
  </w:style>
  <w:style w:type="paragraph" w:customStyle="1" w:styleId="2D2DFE2A014B4BE1907BC46624FF4355">
    <w:name w:val="2D2DFE2A014B4BE1907BC46624FF4355"/>
  </w:style>
  <w:style w:type="paragraph" w:customStyle="1" w:styleId="557C492D73734589B08C685AD98C4574">
    <w:name w:val="557C492D73734589B08C685AD98C4574"/>
  </w:style>
  <w:style w:type="paragraph" w:customStyle="1" w:styleId="07454568FF9C4C1BAD6E67507E5A9958">
    <w:name w:val="07454568FF9C4C1BAD6E67507E5A9958"/>
  </w:style>
  <w:style w:type="paragraph" w:customStyle="1" w:styleId="8D672E7A33CB49C0A833A2C22ACF0A67">
    <w:name w:val="8D672E7A33CB49C0A833A2C22ACF0A67"/>
  </w:style>
  <w:style w:type="paragraph" w:customStyle="1" w:styleId="FA9F4A4C304742C58796DA67C8753ACF">
    <w:name w:val="FA9F4A4C304742C58796DA67C8753ACF"/>
  </w:style>
  <w:style w:type="paragraph" w:customStyle="1" w:styleId="0D1B4AE9292442D0927B70134523AE87">
    <w:name w:val="0D1B4AE9292442D0927B70134523AE87"/>
  </w:style>
  <w:style w:type="paragraph" w:customStyle="1" w:styleId="CA478F94EDEA4317BC9A7BF51A9BE7CE">
    <w:name w:val="CA478F94EDEA4317BC9A7BF51A9BE7CE"/>
  </w:style>
  <w:style w:type="paragraph" w:customStyle="1" w:styleId="69E0FFFBB84D4FA18FB81AF9A480CF04">
    <w:name w:val="69E0FFFBB84D4FA18FB81AF9A480CF04"/>
  </w:style>
  <w:style w:type="paragraph" w:customStyle="1" w:styleId="E53FC89E31B74EE29A52739A118A35D0">
    <w:name w:val="E53FC89E31B74EE29A52739A118A35D0"/>
  </w:style>
  <w:style w:type="paragraph" w:customStyle="1" w:styleId="6EB83C7F29B04C18AEC3445264CD98BE">
    <w:name w:val="6EB83C7F29B04C18AEC3445264CD98BE"/>
  </w:style>
  <w:style w:type="paragraph" w:customStyle="1" w:styleId="AA8309E964F14D2E814078D40FBEDD39">
    <w:name w:val="AA8309E964F14D2E814078D40FBEDD39"/>
  </w:style>
  <w:style w:type="paragraph" w:customStyle="1" w:styleId="99EF4A4C43244D3D87080E81BF5A2FDB">
    <w:name w:val="99EF4A4C43244D3D87080E81BF5A2FDB"/>
  </w:style>
  <w:style w:type="paragraph" w:customStyle="1" w:styleId="B62FB21DF8FE4A10B2283EAC9AC2C234">
    <w:name w:val="B62FB21DF8FE4A10B2283EAC9AC2C234"/>
  </w:style>
  <w:style w:type="paragraph" w:customStyle="1" w:styleId="FB5DCBEC57DC4DDDB2970A228DD1A1D9">
    <w:name w:val="FB5DCBEC57DC4DDDB2970A228DD1A1D9"/>
  </w:style>
  <w:style w:type="paragraph" w:customStyle="1" w:styleId="E5DD790F5F7A4B3B8E65A3B01D3FC09E">
    <w:name w:val="E5DD790F5F7A4B3B8E65A3B01D3FC09E"/>
  </w:style>
  <w:style w:type="paragraph" w:customStyle="1" w:styleId="0B181B29367745EF9787275493948024">
    <w:name w:val="0B181B29367745EF9787275493948024"/>
  </w:style>
  <w:style w:type="paragraph" w:customStyle="1" w:styleId="383378F194BD477DB69DBF9116719C4F">
    <w:name w:val="383378F194BD477DB69DBF9116719C4F"/>
  </w:style>
  <w:style w:type="paragraph" w:customStyle="1" w:styleId="67B3BCC26319402D8A9A0F3F9481E84C">
    <w:name w:val="67B3BCC26319402D8A9A0F3F9481E84C"/>
  </w:style>
  <w:style w:type="paragraph" w:customStyle="1" w:styleId="DD7A4C6AEEB04FD4898889895D95A001">
    <w:name w:val="DD7A4C6AEEB04FD4898889895D95A001"/>
  </w:style>
  <w:style w:type="paragraph" w:customStyle="1" w:styleId="AA978865EEF14D4F8E7CBE72B1DFAC85">
    <w:name w:val="AA978865EEF14D4F8E7CBE72B1DFAC85"/>
  </w:style>
  <w:style w:type="paragraph" w:customStyle="1" w:styleId="1DAF929465AF417691106657A41DC5E2">
    <w:name w:val="1DAF929465AF417691106657A41DC5E2"/>
  </w:style>
  <w:style w:type="paragraph" w:customStyle="1" w:styleId="65D7923FD3B747A4BF188289A9EE7BFF">
    <w:name w:val="65D7923FD3B747A4BF188289A9EE7BFF"/>
  </w:style>
  <w:style w:type="paragraph" w:customStyle="1" w:styleId="D02CB5DF17D14B30AAF2821397B9AB78">
    <w:name w:val="D02CB5DF17D14B30AAF2821397B9AB78"/>
  </w:style>
  <w:style w:type="paragraph" w:customStyle="1" w:styleId="FA16850EE2DF46CBB00F0236560F9F88">
    <w:name w:val="FA16850EE2DF46CBB00F0236560F9F88"/>
  </w:style>
  <w:style w:type="paragraph" w:customStyle="1" w:styleId="49E5BA3DBA4D49ECBD7966F754921635">
    <w:name w:val="49E5BA3DBA4D49ECBD7966F754921635"/>
  </w:style>
  <w:style w:type="paragraph" w:customStyle="1" w:styleId="ECD5BDC006644D0082A559D0F293532A">
    <w:name w:val="ECD5BDC006644D0082A559D0F293532A"/>
  </w:style>
  <w:style w:type="paragraph" w:customStyle="1" w:styleId="63A867EAB37F4640807ED8F8857684F3">
    <w:name w:val="63A867EAB37F4640807ED8F8857684F3"/>
  </w:style>
  <w:style w:type="paragraph" w:customStyle="1" w:styleId="30AC9519C9D54F659222A47DFB43B4C3">
    <w:name w:val="30AC9519C9D54F659222A47DFB43B4C3"/>
  </w:style>
  <w:style w:type="paragraph" w:customStyle="1" w:styleId="B8C500A909AE4D9DA87738F03212B63F">
    <w:name w:val="B8C500A909AE4D9DA87738F03212B63F"/>
  </w:style>
  <w:style w:type="paragraph" w:customStyle="1" w:styleId="160CF4515497443CAB262A1DF900D79B">
    <w:name w:val="160CF4515497443CAB262A1DF900D79B"/>
  </w:style>
  <w:style w:type="paragraph" w:customStyle="1" w:styleId="29804B632D1746DB83F4EB9E36D231A0">
    <w:name w:val="29804B632D1746DB83F4EB9E36D231A0"/>
  </w:style>
  <w:style w:type="paragraph" w:customStyle="1" w:styleId="47FC7054FC73444B94C4111C4374BBD7">
    <w:name w:val="47FC7054FC73444B94C4111C4374BBD7"/>
  </w:style>
  <w:style w:type="paragraph" w:customStyle="1" w:styleId="E6B6802D6FD344A3B8D6DDF33AA6648C">
    <w:name w:val="E6B6802D6FD344A3B8D6DDF33AA6648C"/>
  </w:style>
  <w:style w:type="paragraph" w:customStyle="1" w:styleId="1DB62A56D2E84462BC415C7649B697C5">
    <w:name w:val="1DB62A56D2E84462BC415C7649B697C5"/>
  </w:style>
  <w:style w:type="paragraph" w:customStyle="1" w:styleId="9B6B979714394987A0CE453850970089">
    <w:name w:val="9B6B979714394987A0CE453850970089"/>
  </w:style>
  <w:style w:type="paragraph" w:customStyle="1" w:styleId="E72B2BADC4F64BE2A59C1EF958B0972F">
    <w:name w:val="E72B2BADC4F64BE2A59C1EF958B0972F"/>
  </w:style>
  <w:style w:type="paragraph" w:customStyle="1" w:styleId="4811D3E995314ABA8DF828A9D75F88E2">
    <w:name w:val="4811D3E995314ABA8DF828A9D75F88E2"/>
  </w:style>
  <w:style w:type="paragraph" w:customStyle="1" w:styleId="733465D7896749D190E16E1651E8DD53">
    <w:name w:val="733465D7896749D190E16E1651E8DD53"/>
  </w:style>
  <w:style w:type="paragraph" w:customStyle="1" w:styleId="E00C19F7B51846F18E4DEC7459521604">
    <w:name w:val="E00C19F7B51846F18E4DEC7459521604"/>
  </w:style>
  <w:style w:type="paragraph" w:customStyle="1" w:styleId="5358CB9D9B814B68A5CE28A61F504D95">
    <w:name w:val="5358CB9D9B814B68A5CE28A61F504D95"/>
  </w:style>
  <w:style w:type="paragraph" w:customStyle="1" w:styleId="F3ED2D2D039D412791AE205AE9B914CB">
    <w:name w:val="F3ED2D2D039D412791AE205AE9B914CB"/>
  </w:style>
  <w:style w:type="character" w:styleId="Strong">
    <w:name w:val="Strong"/>
    <w:basedOn w:val="DefaultParagraphFont"/>
    <w:uiPriority w:val="1"/>
    <w:qFormat/>
    <w:rPr>
      <w:b/>
      <w:bCs/>
    </w:rPr>
  </w:style>
  <w:style w:type="paragraph" w:customStyle="1" w:styleId="88347A4A45E449A48AFD0856427A0276">
    <w:name w:val="88347A4A45E449A48AFD0856427A0276"/>
  </w:style>
  <w:style w:type="paragraph" w:customStyle="1" w:styleId="8EE970E70D9F4130BEC73E43531F3718">
    <w:name w:val="8EE970E70D9F4130BEC73E43531F3718"/>
  </w:style>
  <w:style w:type="paragraph" w:customStyle="1" w:styleId="A31DB4867E2D4B11861555A8A2F21045">
    <w:name w:val="A31DB4867E2D4B11861555A8A2F21045"/>
  </w:style>
  <w:style w:type="paragraph" w:customStyle="1" w:styleId="D6FD539A673E45998E43C268ECCEE3E7">
    <w:name w:val="D6FD539A673E45998E43C268ECCEE3E7"/>
  </w:style>
  <w:style w:type="paragraph" w:customStyle="1" w:styleId="C2D0A1E5BA6C4F27A70D65DE3FE5E5DF">
    <w:name w:val="C2D0A1E5BA6C4F27A70D65DE3FE5E5DF"/>
  </w:style>
  <w:style w:type="paragraph" w:customStyle="1" w:styleId="F2B4C2E96209415DB0BFF53B0AE63BAD">
    <w:name w:val="F2B4C2E96209415DB0BFF53B0AE63BAD"/>
  </w:style>
  <w:style w:type="paragraph" w:customStyle="1" w:styleId="977D29F7ED704AE1A73B940FC5BD8904">
    <w:name w:val="977D29F7ED704AE1A73B940FC5BD8904"/>
  </w:style>
  <w:style w:type="paragraph" w:customStyle="1" w:styleId="297069E5A29C43DBA81DB069C9434FC1">
    <w:name w:val="297069E5A29C43DBA81DB069C9434FC1"/>
  </w:style>
  <w:style w:type="paragraph" w:customStyle="1" w:styleId="841985ED2F1B467C81F4A2047BF699EB">
    <w:name w:val="841985ED2F1B467C81F4A2047BF699EB"/>
  </w:style>
  <w:style w:type="paragraph" w:customStyle="1" w:styleId="DD33693195A14D0D8146E381E85D97B1">
    <w:name w:val="DD33693195A14D0D8146E381E85D97B1"/>
  </w:style>
  <w:style w:type="paragraph" w:customStyle="1" w:styleId="F0D5FE3DF71E45D98499E94A30DA8A8C">
    <w:name w:val="F0D5FE3DF71E45D98499E94A30DA8A8C"/>
  </w:style>
  <w:style w:type="paragraph" w:customStyle="1" w:styleId="6F0D80956C6047439BC3D0D096786029">
    <w:name w:val="6F0D80956C6047439BC3D0D096786029"/>
  </w:style>
  <w:style w:type="paragraph" w:customStyle="1" w:styleId="4579F4EC2E3541DA9D1978E9BEE332AD">
    <w:name w:val="4579F4EC2E3541DA9D1978E9BEE332AD"/>
  </w:style>
  <w:style w:type="paragraph" w:customStyle="1" w:styleId="E9F405A8A93A46CE8A7BAD3E40ADDDE9">
    <w:name w:val="E9F405A8A93A46CE8A7BAD3E40ADDDE9"/>
  </w:style>
  <w:style w:type="paragraph" w:customStyle="1" w:styleId="63B135AE2B584BBBBF5A1AC39467589D">
    <w:name w:val="63B135AE2B584BBBBF5A1AC39467589D"/>
  </w:style>
  <w:style w:type="paragraph" w:customStyle="1" w:styleId="C96315B405FC46F895BBD640FD36C0B8">
    <w:name w:val="C96315B405FC46F895BBD640FD36C0B8"/>
  </w:style>
  <w:style w:type="paragraph" w:customStyle="1" w:styleId="A9756D5558F841098800197239D564B4">
    <w:name w:val="A9756D5558F841098800197239D564B4"/>
  </w:style>
  <w:style w:type="paragraph" w:customStyle="1" w:styleId="2172824078FF44188566B2835252C808">
    <w:name w:val="2172824078FF44188566B2835252C808"/>
  </w:style>
  <w:style w:type="paragraph" w:customStyle="1" w:styleId="755D818413A448DD9693CD2CE5560512">
    <w:name w:val="755D818413A448DD9693CD2CE5560512"/>
  </w:style>
  <w:style w:type="paragraph" w:customStyle="1" w:styleId="06B9255CE5A3443DB23FB16522CE7D38">
    <w:name w:val="06B9255CE5A3443DB23FB16522CE7D38"/>
  </w:style>
  <w:style w:type="paragraph" w:customStyle="1" w:styleId="8F8773F69CF94E979EB1F90DFA17CBB3">
    <w:name w:val="8F8773F69CF94E979EB1F90DFA17CBB3"/>
  </w:style>
  <w:style w:type="paragraph" w:customStyle="1" w:styleId="25279A5A3FDA48A3BBAA06178CE32045">
    <w:name w:val="25279A5A3FDA48A3BBAA06178CE32045"/>
  </w:style>
  <w:style w:type="paragraph" w:customStyle="1" w:styleId="FDECD2D28AD746A2B7C6A21ECEA39138">
    <w:name w:val="FDECD2D28AD746A2B7C6A21ECEA39138"/>
  </w:style>
  <w:style w:type="paragraph" w:customStyle="1" w:styleId="AA17903811544F5ABCE0018808701692">
    <w:name w:val="AA17903811544F5ABCE0018808701692"/>
  </w:style>
  <w:style w:type="paragraph" w:customStyle="1" w:styleId="A0C8C02905DE4BFC98996DB7F1DD4F71">
    <w:name w:val="A0C8C02905DE4BFC98996DB7F1DD4F71"/>
  </w:style>
  <w:style w:type="paragraph" w:customStyle="1" w:styleId="533CAB5A5A9046B0846F81AA7E89392F">
    <w:name w:val="533CAB5A5A9046B0846F81AA7E89392F"/>
  </w:style>
  <w:style w:type="paragraph" w:customStyle="1" w:styleId="11632CFEF0564CD8AB6D3EE9995778FB">
    <w:name w:val="11632CFEF0564CD8AB6D3EE9995778FB"/>
  </w:style>
  <w:style w:type="paragraph" w:customStyle="1" w:styleId="DBF1F7A1DF8C42AA873D4496933CB07E">
    <w:name w:val="DBF1F7A1DF8C42AA873D4496933CB07E"/>
  </w:style>
  <w:style w:type="paragraph" w:customStyle="1" w:styleId="BF72C1D0F74243A0AA2A76C60DB7E515">
    <w:name w:val="BF72C1D0F74243A0AA2A76C60DB7E515"/>
  </w:style>
  <w:style w:type="paragraph" w:customStyle="1" w:styleId="D1FC0BF6689D45BFA7E4042F6EA9A92E">
    <w:name w:val="D1FC0BF6689D45BFA7E4042F6EA9A92E"/>
  </w:style>
  <w:style w:type="paragraph" w:customStyle="1" w:styleId="E900CF86BA134666B6D702ED7C31CDFE">
    <w:name w:val="E900CF86BA134666B6D702ED7C31CDFE"/>
  </w:style>
  <w:style w:type="paragraph" w:customStyle="1" w:styleId="41C2FA1D97EA4C4C9B4F1539E4508600">
    <w:name w:val="41C2FA1D97EA4C4C9B4F1539E4508600"/>
  </w:style>
  <w:style w:type="paragraph" w:customStyle="1" w:styleId="98173F9B22F14B458213DAE2C5ABB6CA">
    <w:name w:val="98173F9B22F14B458213DAE2C5ABB6CA"/>
  </w:style>
  <w:style w:type="paragraph" w:customStyle="1" w:styleId="13CCF98E7DFF452A97B88D10089147F6">
    <w:name w:val="13CCF98E7DFF452A97B88D10089147F6"/>
  </w:style>
  <w:style w:type="paragraph" w:customStyle="1" w:styleId="A70DA1CB4C2C45A8B033141AED054B54">
    <w:name w:val="A70DA1CB4C2C45A8B033141AED054B54"/>
  </w:style>
  <w:style w:type="paragraph" w:customStyle="1" w:styleId="5F5FC9DAB1F343FFA358F7054AEC8BBC">
    <w:name w:val="5F5FC9DAB1F343FFA358F7054AEC8BBC"/>
  </w:style>
  <w:style w:type="paragraph" w:customStyle="1" w:styleId="0F9119D9EF48418CBE4E96ED6626D73E">
    <w:name w:val="0F9119D9EF48418CBE4E96ED6626D73E"/>
  </w:style>
  <w:style w:type="paragraph" w:customStyle="1" w:styleId="DFF6AEA5F5EA4BD2985CE6EB9DE6C6A1">
    <w:name w:val="DFF6AEA5F5EA4BD2985CE6EB9DE6C6A1"/>
  </w:style>
  <w:style w:type="paragraph" w:customStyle="1" w:styleId="50EE9037EBFA422DB530E921FB95C422">
    <w:name w:val="50EE9037EBFA422DB530E921FB95C422"/>
  </w:style>
  <w:style w:type="paragraph" w:customStyle="1" w:styleId="1EF55EF1C7E840B6937FBC23C7498BF4">
    <w:name w:val="1EF55EF1C7E840B6937FBC23C7498BF4"/>
  </w:style>
  <w:style w:type="paragraph" w:customStyle="1" w:styleId="D8AF01D0DB584142BDB8BD0102961BF0">
    <w:name w:val="D8AF01D0DB584142BDB8BD0102961BF0"/>
  </w:style>
  <w:style w:type="paragraph" w:customStyle="1" w:styleId="9C83A83E93854E999C6305B380EC2D99">
    <w:name w:val="9C83A83E93854E999C6305B380EC2D99"/>
  </w:style>
  <w:style w:type="paragraph" w:customStyle="1" w:styleId="1A3E7D8FF8A446A28EDB8DA0889D81E3">
    <w:name w:val="1A3E7D8FF8A446A28EDB8DA0889D81E3"/>
  </w:style>
  <w:style w:type="paragraph" w:customStyle="1" w:styleId="5B144B74467A4858A0504382F1AB491E">
    <w:name w:val="5B144B74467A4858A0504382F1AB491E"/>
  </w:style>
  <w:style w:type="paragraph" w:customStyle="1" w:styleId="AF08E7F6CA044826B248182B7D31F93C">
    <w:name w:val="AF08E7F6CA044826B248182B7D31F93C"/>
  </w:style>
  <w:style w:type="paragraph" w:customStyle="1" w:styleId="F9B8B7934BAB46DCA8FEE0CA38ABA457">
    <w:name w:val="F9B8B7934BAB46DCA8FEE0CA38ABA457"/>
  </w:style>
  <w:style w:type="paragraph" w:customStyle="1" w:styleId="1CC41FD2770D46BA80DF59423171649B">
    <w:name w:val="1CC41FD2770D46BA80DF59423171649B"/>
  </w:style>
  <w:style w:type="paragraph" w:customStyle="1" w:styleId="E4F37A99CCB74438AD625DD97D8E4876">
    <w:name w:val="E4F37A99CCB74438AD625DD97D8E4876"/>
  </w:style>
  <w:style w:type="paragraph" w:customStyle="1" w:styleId="4BFD1F3990D34DDCB2915B628E83B793">
    <w:name w:val="4BFD1F3990D34DDCB2915B628E83B793"/>
  </w:style>
  <w:style w:type="paragraph" w:customStyle="1" w:styleId="DC003B655AB3440DA631FBC38628C583">
    <w:name w:val="DC003B655AB3440DA631FBC38628C583"/>
  </w:style>
  <w:style w:type="paragraph" w:customStyle="1" w:styleId="38A8E80F7EEE447499C44235943FB700">
    <w:name w:val="38A8E80F7EEE447499C44235943FB700"/>
  </w:style>
  <w:style w:type="paragraph" w:customStyle="1" w:styleId="DB51FF042EDB4AE48FF10A16E0BDE32B">
    <w:name w:val="DB51FF042EDB4AE48FF10A16E0BDE32B"/>
  </w:style>
  <w:style w:type="paragraph" w:customStyle="1" w:styleId="892ADE83B13A4405ABAADCD2AB66A2EA">
    <w:name w:val="892ADE83B13A4405ABAADCD2AB66A2EA"/>
  </w:style>
  <w:style w:type="paragraph" w:customStyle="1" w:styleId="39775459BD644212BC165AD99307F27F">
    <w:name w:val="39775459BD644212BC165AD99307F27F"/>
  </w:style>
  <w:style w:type="paragraph" w:customStyle="1" w:styleId="42E2DA8324134947BF1690703B330A6A">
    <w:name w:val="42E2DA8324134947BF1690703B330A6A"/>
  </w:style>
  <w:style w:type="paragraph" w:customStyle="1" w:styleId="0B94FA62E35B48A2AD8C4B13AA62F7DB">
    <w:name w:val="0B94FA62E35B48A2AD8C4B13AA62F7DB"/>
  </w:style>
  <w:style w:type="paragraph" w:customStyle="1" w:styleId="80F5DE42065E43D5AC31086D164D2402">
    <w:name w:val="80F5DE42065E43D5AC31086D164D2402"/>
  </w:style>
  <w:style w:type="paragraph" w:customStyle="1" w:styleId="AAB6E0168EEB4D06BF9076F5950CC6CD">
    <w:name w:val="AAB6E0168EEB4D06BF9076F5950CC6CD"/>
  </w:style>
  <w:style w:type="paragraph" w:customStyle="1" w:styleId="350DEADECFFC453FA8C29ECDF2152BF0">
    <w:name w:val="350DEADECFFC453FA8C29ECDF2152BF0"/>
  </w:style>
  <w:style w:type="paragraph" w:customStyle="1" w:styleId="081EA4717CFF4DD08292DA44BCC31F53">
    <w:name w:val="081EA4717CFF4DD08292DA44BCC31F53"/>
  </w:style>
  <w:style w:type="paragraph" w:customStyle="1" w:styleId="6C0B2CFAEDDA46DFB338F81355EBD002">
    <w:name w:val="6C0B2CFAEDDA46DFB338F81355EBD002"/>
  </w:style>
  <w:style w:type="paragraph" w:customStyle="1" w:styleId="2A0B7B31D07044FDBA23944AE427C619">
    <w:name w:val="2A0B7B31D07044FDBA23944AE427C619"/>
  </w:style>
  <w:style w:type="paragraph" w:customStyle="1" w:styleId="66CA23E1F572424EAC3EEBAE38AFB99E">
    <w:name w:val="66CA23E1F572424EAC3EEBAE38AFB99E"/>
    <w:rsid w:val="006529AC"/>
  </w:style>
  <w:style w:type="paragraph" w:customStyle="1" w:styleId="606421D251814D95B485F72F8E60BEF2">
    <w:name w:val="606421D251814D95B485F72F8E60BEF2"/>
    <w:rsid w:val="006529AC"/>
  </w:style>
  <w:style w:type="paragraph" w:customStyle="1" w:styleId="718C4BD759094765B6CF1627587752BD">
    <w:name w:val="718C4BD759094765B6CF1627587752BD"/>
    <w:rsid w:val="006529AC"/>
  </w:style>
  <w:style w:type="paragraph" w:customStyle="1" w:styleId="9974ED90B6504FC6876649D4679EC4D6">
    <w:name w:val="9974ED90B6504FC6876649D4679EC4D6"/>
    <w:rsid w:val="006529AC"/>
  </w:style>
  <w:style w:type="paragraph" w:customStyle="1" w:styleId="D9324106388446A19E19DF804AB3BA31">
    <w:name w:val="D9324106388446A19E19DF804AB3BA31"/>
    <w:rsid w:val="006529AC"/>
  </w:style>
  <w:style w:type="paragraph" w:customStyle="1" w:styleId="24D58AB8716A44A8BA928D6E7D888E32">
    <w:name w:val="24D58AB8716A44A8BA928D6E7D888E32"/>
    <w:rsid w:val="006529AC"/>
  </w:style>
  <w:style w:type="paragraph" w:customStyle="1" w:styleId="4DFD0263049E4DA4B27CB1A6A443F52B">
    <w:name w:val="4DFD0263049E4DA4B27CB1A6A443F52B"/>
    <w:rsid w:val="006529AC"/>
  </w:style>
  <w:style w:type="paragraph" w:customStyle="1" w:styleId="C836995963CB4AA2ADC3EF3FD5D37992">
    <w:name w:val="C836995963CB4AA2ADC3EF3FD5D37992"/>
    <w:rsid w:val="006529AC"/>
  </w:style>
  <w:style w:type="paragraph" w:customStyle="1" w:styleId="8F38BBA86EDB4827952900E6131A6272">
    <w:name w:val="8F38BBA86EDB4827952900E6131A6272"/>
    <w:rsid w:val="006529AC"/>
  </w:style>
  <w:style w:type="paragraph" w:customStyle="1" w:styleId="4BE2FEB93A5A4E37A3F6C519750F802B">
    <w:name w:val="4BE2FEB93A5A4E37A3F6C519750F802B"/>
    <w:rsid w:val="006529AC"/>
  </w:style>
  <w:style w:type="paragraph" w:customStyle="1" w:styleId="A31FE648DED24E32B4B188CECD5A9A8C">
    <w:name w:val="A31FE648DED24E32B4B188CECD5A9A8C"/>
    <w:rsid w:val="006529AC"/>
  </w:style>
  <w:style w:type="paragraph" w:customStyle="1" w:styleId="943F32E116D9405096DA57B16D9DDB88">
    <w:name w:val="943F32E116D9405096DA57B16D9DDB88"/>
    <w:rsid w:val="006529AC"/>
  </w:style>
  <w:style w:type="paragraph" w:customStyle="1" w:styleId="30C751B9BF9D41DE96CF422A0579A053">
    <w:name w:val="30C751B9BF9D41DE96CF422A0579A053"/>
    <w:rsid w:val="006529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JRTI Software Development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36868094935B4C8908E4D315B789C4" ma:contentTypeVersion="31" ma:contentTypeDescription="Create a new document." ma:contentTypeScope="" ma:versionID="0b65ec97da16375f4de89b264a870760">
  <xsd:schema xmlns:xsd="http://www.w3.org/2001/XMLSchema" xmlns:xs="http://www.w3.org/2001/XMLSchema" xmlns:p="http://schemas.microsoft.com/office/2006/metadata/properties" xmlns:ns3="427bfb0e-cf9b-4244-92cb-ef0dfe510513" xmlns:ns4="6d21a5d6-7051-456a-8347-c65c20947c1c" targetNamespace="http://schemas.microsoft.com/office/2006/metadata/properties" ma:root="true" ma:fieldsID="ce513a2f1610c24e835efe20c4dc2307" ns3:_="" ns4:_="">
    <xsd:import namespace="427bfb0e-cf9b-4244-92cb-ef0dfe510513"/>
    <xsd:import namespace="6d21a5d6-7051-456a-8347-c65c20947c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bfb0e-cf9b-4244-92cb-ef0dfe510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MediaServiceAutoTags" ma:index="35" nillable="true" ma:displayName="Tags" ma:internalName="MediaServiceAutoTags"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21a5d6-7051-456a-8347-c65c20947c1c"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SharingHintHash" ma:index="3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faultSectionNames xmlns="427bfb0e-cf9b-4244-92cb-ef0dfe510513" xsi:nil="true"/>
    <TeamsChannelId xmlns="427bfb0e-cf9b-4244-92cb-ef0dfe510513" xsi:nil="true"/>
    <IsNotebookLocked xmlns="427bfb0e-cf9b-4244-92cb-ef0dfe510513" xsi:nil="true"/>
    <Templates xmlns="427bfb0e-cf9b-4244-92cb-ef0dfe510513" xsi:nil="true"/>
    <Is_Collaboration_Space_Locked xmlns="427bfb0e-cf9b-4244-92cb-ef0dfe510513" xsi:nil="true"/>
    <CultureName xmlns="427bfb0e-cf9b-4244-92cb-ef0dfe510513" xsi:nil="true"/>
    <AppVersion xmlns="427bfb0e-cf9b-4244-92cb-ef0dfe510513" xsi:nil="true"/>
    <LMS_Mappings xmlns="427bfb0e-cf9b-4244-92cb-ef0dfe510513" xsi:nil="true"/>
    <FolderType xmlns="427bfb0e-cf9b-4244-92cb-ef0dfe510513" xsi:nil="true"/>
    <Teachers xmlns="427bfb0e-cf9b-4244-92cb-ef0dfe510513">
      <UserInfo>
        <DisplayName/>
        <AccountId xsi:nil="true"/>
        <AccountType/>
      </UserInfo>
    </Teachers>
    <Student_Groups xmlns="427bfb0e-cf9b-4244-92cb-ef0dfe510513">
      <UserInfo>
        <DisplayName/>
        <AccountId xsi:nil="true"/>
        <AccountType/>
      </UserInfo>
    </Student_Groups>
    <Distribution_Groups xmlns="427bfb0e-cf9b-4244-92cb-ef0dfe510513" xsi:nil="true"/>
    <Self_Registration_Enabled xmlns="427bfb0e-cf9b-4244-92cb-ef0dfe510513" xsi:nil="true"/>
    <Invited_Teachers xmlns="427bfb0e-cf9b-4244-92cb-ef0dfe510513" xsi:nil="true"/>
    <NotebookType xmlns="427bfb0e-cf9b-4244-92cb-ef0dfe510513" xsi:nil="true"/>
    <Math_Settings xmlns="427bfb0e-cf9b-4244-92cb-ef0dfe510513" xsi:nil="true"/>
    <Invited_Students xmlns="427bfb0e-cf9b-4244-92cb-ef0dfe510513" xsi:nil="true"/>
    <Owner xmlns="427bfb0e-cf9b-4244-92cb-ef0dfe510513">
      <UserInfo>
        <DisplayName/>
        <AccountId xsi:nil="true"/>
        <AccountType/>
      </UserInfo>
    </Owner>
    <Students xmlns="427bfb0e-cf9b-4244-92cb-ef0dfe510513">
      <UserInfo>
        <DisplayName/>
        <AccountId xsi:nil="true"/>
        <AccountType/>
      </UserInfo>
    </Students>
    <Has_Teacher_Only_SectionGroup xmlns="427bfb0e-cf9b-4244-92cb-ef0dfe51051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C65E1-9C3A-4C53-865D-671DCEB484CD}">
  <ds:schemaRefs>
    <ds:schemaRef ds:uri="http://schemas.microsoft.com/sharepoint/v3/contenttype/forms"/>
  </ds:schemaRefs>
</ds:datastoreItem>
</file>

<file path=customXml/itemProps3.xml><?xml version="1.0" encoding="utf-8"?>
<ds:datastoreItem xmlns:ds="http://schemas.openxmlformats.org/officeDocument/2006/customXml" ds:itemID="{61C2C94A-6646-412A-85C8-05F7FCB84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bfb0e-cf9b-4244-92cb-ef0dfe510513"/>
    <ds:schemaRef ds:uri="6d21a5d6-7051-456a-8347-c65c20947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25044-7888-4E52-8632-23492674E65A}">
  <ds:schemaRefs>
    <ds:schemaRef ds:uri="http://schemas.microsoft.com/office/2006/metadata/properties"/>
    <ds:schemaRef ds:uri="http://schemas.microsoft.com/office/infopath/2007/PartnerControls"/>
    <ds:schemaRef ds:uri="427bfb0e-cf9b-4244-92cb-ef0dfe510513"/>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0</TotalTime>
  <Pages>3</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Date: 04-26-2021</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keywords>James Rumsey Coding – Student Project</cp:keywords>
  <dc:description>Nathaniel Edwards</dc:description>
  <cp:lastModifiedBy>WEBDEV15</cp:lastModifiedBy>
  <cp:revision>2</cp:revision>
  <cp:lastPrinted>2021-04-13T15:22:00Z</cp:lastPrinted>
  <dcterms:created xsi:type="dcterms:W3CDTF">2021-04-26T13:43:00Z</dcterms:created>
  <dcterms:modified xsi:type="dcterms:W3CDTF">2021-04-26T13:43:00Z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0x0101006736868094935B4C8908E4D315B789C4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