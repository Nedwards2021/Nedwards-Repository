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3E861B1A" w:rsidR="00E279B8" w:rsidRDefault="00483F3C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90372">
            <w:t>Nathaniel Edwards</w:t>
          </w:r>
        </w:sdtContent>
      </w:sdt>
    </w:p>
    <w:p w14:paraId="7CE146F8" w14:textId="77290F9D" w:rsidR="00B66E09" w:rsidRPr="00B66E09" w:rsidRDefault="00B66E09" w:rsidP="00B66E09">
      <w:r>
        <w:t xml:space="preserve">Project Name: </w:t>
      </w:r>
      <w:r w:rsidR="00B90372">
        <w:t>Avoidance game improvements</w:t>
      </w:r>
    </w:p>
    <w:p w14:paraId="696C9645" w14:textId="1ADEAC3D" w:rsidR="00E279B8" w:rsidRDefault="00483F3C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90372">
            <w:t>Date: 04-23</w:t>
          </w:r>
          <w:r w:rsidR="00B66E09">
            <w:t>-2021</w:t>
          </w:r>
        </w:sdtContent>
      </w:sdt>
    </w:p>
    <w:p w14:paraId="05CDD0C7" w14:textId="77777777" w:rsidR="00E279B8" w:rsidRDefault="00483F3C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77777777" w:rsidR="00907CBB" w:rsidRDefault="00483F3C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</w:p>
    <w:p w14:paraId="7FCC81C7" w14:textId="2298385B" w:rsidR="00907CBB" w:rsidRDefault="00B66E09">
      <w:pPr>
        <w:pStyle w:val="Heading2"/>
      </w:pPr>
      <w:r>
        <w:t>Description of Project</w:t>
      </w:r>
    </w:p>
    <w:p w14:paraId="44B6CBC2" w14:textId="72060A29" w:rsidR="00431A4A" w:rsidRPr="00431A4A" w:rsidRDefault="00431A4A" w:rsidP="00431A4A">
      <w:r>
        <w:t>I currently plan on improving my avoidance game</w:t>
      </w:r>
      <w:r w:rsidR="00AF0300">
        <w:t xml:space="preserve"> by adding a few extra features and quality of life improvements.</w:t>
      </w:r>
    </w:p>
    <w:p w14:paraId="67776392" w14:textId="77777777" w:rsidR="00907CBB" w:rsidRDefault="00B66E09" w:rsidP="00B55F12">
      <w:pPr>
        <w:pStyle w:val="Heading2"/>
      </w:pPr>
      <w:r>
        <w:t>Minimum Requirement</w:t>
      </w:r>
      <w:r w:rsidR="00B55100">
        <w:t>s</w:t>
      </w:r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it’s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The code base, images etc will be kept up to date in a github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77777777" w:rsidR="002E3CE1" w:rsidRDefault="002E3CE1" w:rsidP="00B55100">
      <w:pPr>
        <w:pStyle w:val="ListParagraph"/>
        <w:numPr>
          <w:ilvl w:val="0"/>
          <w:numId w:val="12"/>
        </w:numPr>
      </w:pPr>
      <w:r>
        <w:t>Document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>ay 7</w:t>
      </w:r>
      <w:r w:rsidR="00B55100" w:rsidRPr="00B55100">
        <w:rPr>
          <w:vertAlign w:val="superscript"/>
        </w:rPr>
        <w:t>th</w:t>
      </w:r>
    </w:p>
    <w:p w14:paraId="1DDEC56E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0648C563" w14:textId="77777777" w:rsidR="00B55100" w:rsidRDefault="00B55100" w:rsidP="00B55100">
      <w:pPr>
        <w:pStyle w:val="Heading2"/>
      </w:pPr>
      <w:r>
        <w:t>Detailed Questions</w:t>
      </w:r>
    </w:p>
    <w:p w14:paraId="30C911D3" w14:textId="6C291907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What language do you plan on </w:t>
      </w:r>
      <w:r w:rsidR="00906285">
        <w:t>using</w:t>
      </w:r>
      <w:r>
        <w:t>?</w:t>
      </w:r>
      <w:r w:rsidR="00B90372">
        <w:t xml:space="preserve"> </w:t>
      </w:r>
      <w:r w:rsidR="00B90372" w:rsidRPr="00B90372">
        <w:rPr>
          <w:highlight w:val="yellow"/>
        </w:rPr>
        <w:t>I plan on using python</w:t>
      </w:r>
    </w:p>
    <w:p w14:paraId="2CBDA199" w14:textId="4789B9BD" w:rsidR="00B55100" w:rsidRPr="00B90372" w:rsidRDefault="00B55100" w:rsidP="00B55100">
      <w:pPr>
        <w:pStyle w:val="ListParagraph"/>
        <w:numPr>
          <w:ilvl w:val="0"/>
          <w:numId w:val="12"/>
        </w:numPr>
        <w:rPr>
          <w:highlight w:val="yellow"/>
        </w:rPr>
      </w:pPr>
      <w:r>
        <w:t>Will you have a database, if so which one?</w:t>
      </w:r>
      <w:r w:rsidR="00B90372">
        <w:t xml:space="preserve"> </w:t>
      </w:r>
      <w:r w:rsidR="00B90372" w:rsidRPr="00B90372">
        <w:rPr>
          <w:highlight w:val="yellow"/>
        </w:rPr>
        <w:t>I do not plan on using a database</w:t>
      </w:r>
      <w:r w:rsidR="00431A4A">
        <w:rPr>
          <w:highlight w:val="yellow"/>
        </w:rPr>
        <w:t>.</w:t>
      </w:r>
    </w:p>
    <w:p w14:paraId="01ED2B2D" w14:textId="3F3D50FC" w:rsidR="00B55100" w:rsidRPr="00431A4A" w:rsidRDefault="00B55100" w:rsidP="00B55100">
      <w:pPr>
        <w:pStyle w:val="ListParagraph"/>
        <w:numPr>
          <w:ilvl w:val="0"/>
          <w:numId w:val="12"/>
        </w:numPr>
        <w:rPr>
          <w:highlight w:val="yellow"/>
        </w:rPr>
      </w:pPr>
      <w:r>
        <w:t>How many hours do you expect this to take?</w:t>
      </w:r>
      <w:r w:rsidR="00431A4A">
        <w:t xml:space="preserve"> </w:t>
      </w:r>
      <w:r w:rsidR="00431A4A" w:rsidRPr="00431A4A">
        <w:rPr>
          <w:highlight w:val="yellow"/>
        </w:rPr>
        <w:t>I hope that this will take the whole 20 hours needed</w:t>
      </w:r>
      <w:r w:rsidR="00AF0300">
        <w:rPr>
          <w:highlight w:val="yellow"/>
        </w:rPr>
        <w:t>, but I will try and come up with other improvements to include in the event that it does not take the full 20 hours.</w:t>
      </w:r>
    </w:p>
    <w:p w14:paraId="029E007E" w14:textId="7AB2612C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Do you plan on using language features that we have not covered in class, if so, which </w:t>
      </w:r>
      <w:r w:rsidR="00906285">
        <w:t>ones?</w:t>
      </w:r>
    </w:p>
    <w:p w14:paraId="2846CB4C" w14:textId="630911C8" w:rsidR="00431A4A" w:rsidRPr="00B55100" w:rsidRDefault="00431A4A" w:rsidP="00431A4A">
      <w:pPr>
        <w:pStyle w:val="ListParagraph"/>
        <w:ind w:left="1080"/>
      </w:pPr>
      <w:r w:rsidRPr="00431A4A">
        <w:rPr>
          <w:highlight w:val="yellow"/>
        </w:rPr>
        <w:t>No, I do not have any current plans on using features of the language that have not been covered in class</w:t>
      </w:r>
      <w:r>
        <w:t>.</w:t>
      </w:r>
    </w:p>
    <w:p w14:paraId="02859C86" w14:textId="77777777" w:rsidR="00B55100" w:rsidRDefault="00B55100" w:rsidP="00B55100"/>
    <w:p w14:paraId="5AD27460" w14:textId="77777777" w:rsidR="00B55100" w:rsidRDefault="00906285" w:rsidP="00B55100">
      <w:pPr>
        <w:pStyle w:val="Heading2"/>
      </w:pPr>
      <w:r>
        <w:t>Make your case</w:t>
      </w:r>
    </w:p>
    <w:p w14:paraId="56C765D3" w14:textId="5EC891F0" w:rsidR="00906285" w:rsidRPr="00AF0300" w:rsidRDefault="00431A4A" w:rsidP="00AF0300">
      <w:pPr>
        <w:rPr>
          <w:i/>
        </w:rPr>
      </w:pPr>
      <w:r>
        <w:rPr>
          <w:i/>
        </w:rPr>
        <w:t>I want to do this project because I would like to see the vision I have for this game completed. My goal for this project is to hopefully have what I would consider a completed game</w:t>
      </w:r>
      <w:r w:rsidRPr="00AF0300">
        <w:rPr>
          <w:i/>
        </w:rPr>
        <w:t>.</w:t>
      </w:r>
      <w:r w:rsidR="00AF0300" w:rsidRPr="00AF0300">
        <w:rPr>
          <w:i/>
        </w:rPr>
        <w:t xml:space="preserve"> </w:t>
      </w:r>
      <w:r w:rsidR="00AF0300" w:rsidRPr="00AF0300">
        <w:rPr>
          <w:i/>
        </w:rPr>
        <w:t>The improvements that I am planning on adding are a score system, some potions that will give certain effects, an attack for the player with an animation, the enemy’s attack animation where the player will stop being able to move, a flashing animation for the player when they die, a game over screen, WASD key compatibility, fixing the enemy hitboxes.</w:t>
      </w:r>
      <w:r w:rsidR="0089282D">
        <w:rPr>
          <w:i/>
        </w:rPr>
        <w:t xml:space="preserve"> The potions will give the following effects. Red will give an extra life, blue will give a 50% speed increase, yellow will give invulnerability, purple will slow enemies, and green will decrease the spawn rate of enemies by 50%. All of the potions except for the extra life one will last for 10 second.</w:t>
      </w:r>
      <w:bookmarkStart w:id="0" w:name="_GoBack"/>
      <w:bookmarkEnd w:id="0"/>
    </w:p>
    <w:p w14:paraId="2B11BCAA" w14:textId="77777777" w:rsidR="00906285" w:rsidRDefault="00906285" w:rsidP="00906285">
      <w:pPr>
        <w:pStyle w:val="Heading2"/>
      </w:pPr>
      <w:r>
        <w:t>Grading</w:t>
      </w:r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Github</w:t>
      </w:r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lastRenderedPageBreak/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r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316"/>
        <w:gridCol w:w="1122"/>
        <w:gridCol w:w="1869"/>
        <w:gridCol w:w="1518"/>
        <w:gridCol w:w="1577"/>
        <w:gridCol w:w="1958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483F3C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483F3C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77777777" w:rsidR="002E3CE1" w:rsidRDefault="002E3CE1">
            <w:pPr>
              <w:pStyle w:val="Tabletext"/>
            </w:pPr>
            <w:r>
              <w:t>Open/Closed</w:t>
            </w:r>
          </w:p>
        </w:tc>
        <w:sdt>
          <w:sdtPr>
            <w:alias w:val="Enter date1:"/>
            <w:tag w:val="Enter date1:"/>
            <w:id w:val="1769113207"/>
            <w:placeholder>
              <w:docPart w:val="718C4BD759094765B6CF1627587752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698628B2" w14:textId="77777777" w:rsidR="002E3CE1" w:rsidRDefault="002E3CE1">
                <w:pPr>
                  <w:pStyle w:val="Tabletext"/>
                </w:pPr>
                <w:r>
                  <w:t>Date 1</w:t>
                </w:r>
              </w:p>
            </w:tc>
          </w:sdtContent>
        </w:sdt>
        <w:tc>
          <w:tcPr>
            <w:tcW w:w="2009" w:type="dxa"/>
          </w:tcPr>
          <w:p w14:paraId="5AD427AD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77777777" w:rsidR="002E3CE1" w:rsidRDefault="002E3CE1" w:rsidP="002E3CE1">
            <w:pPr>
              <w:pStyle w:val="Tabletext"/>
            </w:pPr>
            <w:r>
              <w:t>Critical, Moderate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77777777" w:rsidR="002E3CE1" w:rsidRDefault="002E3CE1" w:rsidP="002E3CE1">
            <w:pPr>
              <w:pStyle w:val="Tabletext"/>
            </w:pPr>
            <w:r>
              <w:t>Schedule/Hours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77777777" w:rsidR="00907CBB" w:rsidRDefault="00907CBB" w:rsidP="002E3CE1"/>
    <w:sectPr w:rsidR="00907CB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8F47B" w14:textId="77777777" w:rsidR="00483F3C" w:rsidRDefault="00483F3C">
      <w:r>
        <w:separator/>
      </w:r>
    </w:p>
    <w:p w14:paraId="0FD7EB2D" w14:textId="77777777" w:rsidR="00483F3C" w:rsidRDefault="00483F3C"/>
  </w:endnote>
  <w:endnote w:type="continuationSeparator" w:id="0">
    <w:p w14:paraId="0502BE0F" w14:textId="77777777" w:rsidR="00483F3C" w:rsidRDefault="00483F3C">
      <w:r>
        <w:continuationSeparator/>
      </w:r>
    </w:p>
    <w:p w14:paraId="5541E691" w14:textId="77777777" w:rsidR="00483F3C" w:rsidRDefault="00483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3F6B832D" w14:textId="77777777" w:rsidTr="00B87079">
      <w:tc>
        <w:tcPr>
          <w:tcW w:w="750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500" w:type="pct"/>
        </w:tcPr>
        <w:p w14:paraId="6F016F96" w14:textId="77777777" w:rsidR="00907CBB" w:rsidRDefault="00483F3C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>James Rumsey Coding – Student Project</w:t>
              </w:r>
            </w:sdtContent>
          </w:sdt>
        </w:p>
      </w:tc>
      <w:tc>
        <w:tcPr>
          <w:tcW w:w="750" w:type="pct"/>
        </w:tcPr>
        <w:p w14:paraId="2522B44C" w14:textId="6F0FF2E3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9282D">
            <w:rPr>
              <w:noProof/>
            </w:rPr>
            <w:t>2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38E1E" w14:textId="77777777" w:rsidR="00483F3C" w:rsidRDefault="00483F3C">
      <w:r>
        <w:separator/>
      </w:r>
    </w:p>
    <w:p w14:paraId="530FEFEF" w14:textId="77777777" w:rsidR="00483F3C" w:rsidRDefault="00483F3C"/>
  </w:footnote>
  <w:footnote w:type="continuationSeparator" w:id="0">
    <w:p w14:paraId="05022686" w14:textId="77777777" w:rsidR="00483F3C" w:rsidRDefault="00483F3C">
      <w:r>
        <w:continuationSeparator/>
      </w:r>
    </w:p>
    <w:p w14:paraId="3E8C9089" w14:textId="77777777" w:rsidR="00483F3C" w:rsidRDefault="00483F3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907CBB" w:rsidRPr="00B66E09" w:rsidRDefault="04E7B9D4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93898"/>
    <w:rsid w:val="002B21AE"/>
    <w:rsid w:val="002C4500"/>
    <w:rsid w:val="002E3CE1"/>
    <w:rsid w:val="00312DD5"/>
    <w:rsid w:val="0033593E"/>
    <w:rsid w:val="00431A4A"/>
    <w:rsid w:val="004534A5"/>
    <w:rsid w:val="004566FA"/>
    <w:rsid w:val="00483F3C"/>
    <w:rsid w:val="00495232"/>
    <w:rsid w:val="004A4EC4"/>
    <w:rsid w:val="005331CA"/>
    <w:rsid w:val="005504AE"/>
    <w:rsid w:val="006529AC"/>
    <w:rsid w:val="00660B21"/>
    <w:rsid w:val="00714CE5"/>
    <w:rsid w:val="00736E05"/>
    <w:rsid w:val="00822A8D"/>
    <w:rsid w:val="00831731"/>
    <w:rsid w:val="00852FE0"/>
    <w:rsid w:val="00874542"/>
    <w:rsid w:val="0089282D"/>
    <w:rsid w:val="00906285"/>
    <w:rsid w:val="00907CBB"/>
    <w:rsid w:val="00913AE4"/>
    <w:rsid w:val="00976A9B"/>
    <w:rsid w:val="0099384F"/>
    <w:rsid w:val="009A32A1"/>
    <w:rsid w:val="009E74E5"/>
    <w:rsid w:val="00A46AF1"/>
    <w:rsid w:val="00A72CC5"/>
    <w:rsid w:val="00A8379A"/>
    <w:rsid w:val="00AF0300"/>
    <w:rsid w:val="00B55100"/>
    <w:rsid w:val="00B55F12"/>
    <w:rsid w:val="00B66E09"/>
    <w:rsid w:val="00B87079"/>
    <w:rsid w:val="00B90372"/>
    <w:rsid w:val="00C41938"/>
    <w:rsid w:val="00C64B77"/>
    <w:rsid w:val="00CB5473"/>
    <w:rsid w:val="00DA0B66"/>
    <w:rsid w:val="00E279B8"/>
    <w:rsid w:val="00E756E6"/>
    <w:rsid w:val="00EA05B8"/>
    <w:rsid w:val="00EB203B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9F6ABB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9F6ABB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9F6ABB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9F6ABB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9F6ABB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9F6ABB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9F6ABB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9F6ABB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718C4BD759094765B6CF16275877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4EF8-0CEE-4E55-8A43-F7F47127E330}"/>
      </w:docPartPr>
      <w:docPartBody>
        <w:p w:rsidR="009F6ABB" w:rsidRDefault="006529AC" w:rsidP="006529AC">
          <w:pPr>
            <w:pStyle w:val="718C4BD759094765B6CF1627587752BD"/>
          </w:pPr>
          <w:r>
            <w:t>Date 1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9F6ABB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9F6ABB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9F6ABB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9F6ABB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9F6ABB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9F6ABB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9F6ABB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9F6ABB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9F6ABB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9F6ABB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364BD7"/>
    <w:rsid w:val="006529AC"/>
    <w:rsid w:val="009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8540B0384065A8E54107CB87B476">
    <w:name w:val="33D08540B0384065A8E54107CB87B476"/>
  </w:style>
  <w:style w:type="paragraph" w:customStyle="1" w:styleId="854C7DA8052B48E69C06C298676CB746">
    <w:name w:val="854C7DA8052B48E69C06C298676CB746"/>
  </w:style>
  <w:style w:type="paragraph" w:customStyle="1" w:styleId="EAD562F79B9D48C5AD2D38260C6A8D2D">
    <w:name w:val="EAD562F79B9D48C5AD2D38260C6A8D2D"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paragraph" w:customStyle="1" w:styleId="2D2DFE2A014B4BE1907BC46624FF4355">
    <w:name w:val="2D2DFE2A014B4BE1907BC46624FF4355"/>
  </w:style>
  <w:style w:type="paragraph" w:customStyle="1" w:styleId="557C492D73734589B08C685AD98C4574">
    <w:name w:val="557C492D73734589B08C685AD98C4574"/>
  </w:style>
  <w:style w:type="paragraph" w:customStyle="1" w:styleId="07454568FF9C4C1BAD6E67507E5A9958">
    <w:name w:val="07454568FF9C4C1BAD6E67507E5A9958"/>
  </w:style>
  <w:style w:type="paragraph" w:customStyle="1" w:styleId="8D672E7A33CB49C0A833A2C22ACF0A67">
    <w:name w:val="8D672E7A33CB49C0A833A2C22ACF0A67"/>
  </w:style>
  <w:style w:type="paragraph" w:customStyle="1" w:styleId="FA9F4A4C304742C58796DA67C8753ACF">
    <w:name w:val="FA9F4A4C304742C58796DA67C8753ACF"/>
  </w:style>
  <w:style w:type="paragraph" w:customStyle="1" w:styleId="0D1B4AE9292442D0927B70134523AE87">
    <w:name w:val="0D1B4AE9292442D0927B70134523AE87"/>
  </w:style>
  <w:style w:type="paragraph" w:customStyle="1" w:styleId="CA478F94EDEA4317BC9A7BF51A9BE7CE">
    <w:name w:val="CA478F94EDEA4317BC9A7BF51A9BE7CE"/>
  </w:style>
  <w:style w:type="paragraph" w:customStyle="1" w:styleId="69E0FFFBB84D4FA18FB81AF9A480CF04">
    <w:name w:val="69E0FFFBB84D4FA18FB81AF9A480CF04"/>
  </w:style>
  <w:style w:type="paragraph" w:customStyle="1" w:styleId="E53FC89E31B74EE29A52739A118A35D0">
    <w:name w:val="E53FC89E31B74EE29A52739A118A35D0"/>
  </w:style>
  <w:style w:type="paragraph" w:customStyle="1" w:styleId="6EB83C7F29B04C18AEC3445264CD98BE">
    <w:name w:val="6EB83C7F29B04C18AEC3445264CD98BE"/>
  </w:style>
  <w:style w:type="paragraph" w:customStyle="1" w:styleId="AA8309E964F14D2E814078D40FBEDD39">
    <w:name w:val="AA8309E964F14D2E814078D40FBEDD39"/>
  </w:style>
  <w:style w:type="paragraph" w:customStyle="1" w:styleId="99EF4A4C43244D3D87080E81BF5A2FDB">
    <w:name w:val="99EF4A4C43244D3D87080E81BF5A2FDB"/>
  </w:style>
  <w:style w:type="paragraph" w:customStyle="1" w:styleId="B62FB21DF8FE4A10B2283EAC9AC2C234">
    <w:name w:val="B62FB21DF8FE4A10B2283EAC9AC2C234"/>
  </w:style>
  <w:style w:type="paragraph" w:customStyle="1" w:styleId="FB5DCBEC57DC4DDDB2970A228DD1A1D9">
    <w:name w:val="FB5DCBEC57DC4DDDB2970A228DD1A1D9"/>
  </w:style>
  <w:style w:type="paragraph" w:customStyle="1" w:styleId="E5DD790F5F7A4B3B8E65A3B01D3FC09E">
    <w:name w:val="E5DD790F5F7A4B3B8E65A3B01D3FC09E"/>
  </w:style>
  <w:style w:type="paragraph" w:customStyle="1" w:styleId="0B181B29367745EF9787275493948024">
    <w:name w:val="0B181B29367745EF9787275493948024"/>
  </w:style>
  <w:style w:type="paragraph" w:customStyle="1" w:styleId="383378F194BD477DB69DBF9116719C4F">
    <w:name w:val="383378F194BD477DB69DBF9116719C4F"/>
  </w:style>
  <w:style w:type="paragraph" w:customStyle="1" w:styleId="67B3BCC26319402D8A9A0F3F9481E84C">
    <w:name w:val="67B3BCC26319402D8A9A0F3F9481E84C"/>
  </w:style>
  <w:style w:type="paragraph" w:customStyle="1" w:styleId="DD7A4C6AEEB04FD4898889895D95A001">
    <w:name w:val="DD7A4C6AEEB04FD4898889895D95A001"/>
  </w:style>
  <w:style w:type="paragraph" w:customStyle="1" w:styleId="AA978865EEF14D4F8E7CBE72B1DFAC85">
    <w:name w:val="AA978865EEF14D4F8E7CBE72B1DFAC85"/>
  </w:style>
  <w:style w:type="paragraph" w:customStyle="1" w:styleId="1DAF929465AF417691106657A41DC5E2">
    <w:name w:val="1DAF929465AF417691106657A41DC5E2"/>
  </w:style>
  <w:style w:type="paragraph" w:customStyle="1" w:styleId="65D7923FD3B747A4BF188289A9EE7BFF">
    <w:name w:val="65D7923FD3B747A4BF188289A9EE7BFF"/>
  </w:style>
  <w:style w:type="paragraph" w:customStyle="1" w:styleId="D02CB5DF17D14B30AAF2821397B9AB78">
    <w:name w:val="D02CB5DF17D14B30AAF2821397B9AB78"/>
  </w:style>
  <w:style w:type="paragraph" w:customStyle="1" w:styleId="FA16850EE2DF46CBB00F0236560F9F88">
    <w:name w:val="FA16850EE2DF46CBB00F0236560F9F88"/>
  </w:style>
  <w:style w:type="paragraph" w:customStyle="1" w:styleId="49E5BA3DBA4D49ECBD7966F754921635">
    <w:name w:val="49E5BA3DBA4D49ECBD7966F754921635"/>
  </w:style>
  <w:style w:type="paragraph" w:customStyle="1" w:styleId="ECD5BDC006644D0082A559D0F293532A">
    <w:name w:val="ECD5BDC006644D0082A559D0F293532A"/>
  </w:style>
  <w:style w:type="paragraph" w:customStyle="1" w:styleId="63A867EAB37F4640807ED8F8857684F3">
    <w:name w:val="63A867EAB37F4640807ED8F8857684F3"/>
  </w:style>
  <w:style w:type="paragraph" w:customStyle="1" w:styleId="30AC9519C9D54F659222A47DFB43B4C3">
    <w:name w:val="30AC9519C9D54F659222A47DFB43B4C3"/>
  </w:style>
  <w:style w:type="paragraph" w:customStyle="1" w:styleId="B8C500A909AE4D9DA87738F03212B63F">
    <w:name w:val="B8C500A909AE4D9DA87738F03212B63F"/>
  </w:style>
  <w:style w:type="paragraph" w:customStyle="1" w:styleId="160CF4515497443CAB262A1DF900D79B">
    <w:name w:val="160CF4515497443CAB262A1DF900D79B"/>
  </w:style>
  <w:style w:type="paragraph" w:customStyle="1" w:styleId="29804B632D1746DB83F4EB9E36D231A0">
    <w:name w:val="29804B632D1746DB83F4EB9E36D231A0"/>
  </w:style>
  <w:style w:type="paragraph" w:customStyle="1" w:styleId="47FC7054FC73444B94C4111C4374BBD7">
    <w:name w:val="47FC7054FC73444B94C4111C4374BBD7"/>
  </w:style>
  <w:style w:type="paragraph" w:customStyle="1" w:styleId="E6B6802D6FD344A3B8D6DDF33AA6648C">
    <w:name w:val="E6B6802D6FD344A3B8D6DDF33AA6648C"/>
  </w:style>
  <w:style w:type="paragraph" w:customStyle="1" w:styleId="1DB62A56D2E84462BC415C7649B697C5">
    <w:name w:val="1DB62A56D2E84462BC415C7649B697C5"/>
  </w:style>
  <w:style w:type="paragraph" w:customStyle="1" w:styleId="9B6B979714394987A0CE453850970089">
    <w:name w:val="9B6B979714394987A0CE453850970089"/>
  </w:style>
  <w:style w:type="paragraph" w:customStyle="1" w:styleId="E72B2BADC4F64BE2A59C1EF958B0972F">
    <w:name w:val="E72B2BADC4F64BE2A59C1EF958B0972F"/>
  </w:style>
  <w:style w:type="paragraph" w:customStyle="1" w:styleId="4811D3E995314ABA8DF828A9D75F88E2">
    <w:name w:val="4811D3E995314ABA8DF828A9D75F88E2"/>
  </w:style>
  <w:style w:type="paragraph" w:customStyle="1" w:styleId="733465D7896749D190E16E1651E8DD53">
    <w:name w:val="733465D7896749D190E16E1651E8DD53"/>
  </w:style>
  <w:style w:type="paragraph" w:customStyle="1" w:styleId="E00C19F7B51846F18E4DEC7459521604">
    <w:name w:val="E00C19F7B51846F18E4DEC7459521604"/>
  </w:style>
  <w:style w:type="paragraph" w:customStyle="1" w:styleId="5358CB9D9B814B68A5CE28A61F504D95">
    <w:name w:val="5358CB9D9B814B68A5CE28A61F504D95"/>
  </w:style>
  <w:style w:type="paragraph" w:customStyle="1" w:styleId="F3ED2D2D039D412791AE205AE9B914CB">
    <w:name w:val="F3ED2D2D039D412791AE205AE9B914C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347A4A45E449A48AFD0856427A0276">
    <w:name w:val="88347A4A45E449A48AFD0856427A0276"/>
  </w:style>
  <w:style w:type="paragraph" w:customStyle="1" w:styleId="8EE970E70D9F4130BEC73E43531F3718">
    <w:name w:val="8EE970E70D9F4130BEC73E43531F3718"/>
  </w:style>
  <w:style w:type="paragraph" w:customStyle="1" w:styleId="A31DB4867E2D4B11861555A8A2F21045">
    <w:name w:val="A31DB4867E2D4B11861555A8A2F21045"/>
  </w:style>
  <w:style w:type="paragraph" w:customStyle="1" w:styleId="D6FD539A673E45998E43C268ECCEE3E7">
    <w:name w:val="D6FD539A673E45998E43C268ECCEE3E7"/>
  </w:style>
  <w:style w:type="paragraph" w:customStyle="1" w:styleId="C2D0A1E5BA6C4F27A70D65DE3FE5E5DF">
    <w:name w:val="C2D0A1E5BA6C4F27A70D65DE3FE5E5DF"/>
  </w:style>
  <w:style w:type="paragraph" w:customStyle="1" w:styleId="F2B4C2E96209415DB0BFF53B0AE63BAD">
    <w:name w:val="F2B4C2E96209415DB0BFF53B0AE63BAD"/>
  </w:style>
  <w:style w:type="paragraph" w:customStyle="1" w:styleId="977D29F7ED704AE1A73B940FC5BD8904">
    <w:name w:val="977D29F7ED704AE1A73B940FC5BD8904"/>
  </w:style>
  <w:style w:type="paragraph" w:customStyle="1" w:styleId="297069E5A29C43DBA81DB069C9434FC1">
    <w:name w:val="297069E5A29C43DBA81DB069C9434FC1"/>
  </w:style>
  <w:style w:type="paragraph" w:customStyle="1" w:styleId="841985ED2F1B467C81F4A2047BF699EB">
    <w:name w:val="841985ED2F1B467C81F4A2047BF699EB"/>
  </w:style>
  <w:style w:type="paragraph" w:customStyle="1" w:styleId="DD33693195A14D0D8146E381E85D97B1">
    <w:name w:val="DD33693195A14D0D8146E381E85D97B1"/>
  </w:style>
  <w:style w:type="paragraph" w:customStyle="1" w:styleId="F0D5FE3DF71E45D98499E94A30DA8A8C">
    <w:name w:val="F0D5FE3DF71E45D98499E94A30DA8A8C"/>
  </w:style>
  <w:style w:type="paragraph" w:customStyle="1" w:styleId="6F0D80956C6047439BC3D0D096786029">
    <w:name w:val="6F0D80956C6047439BC3D0D096786029"/>
  </w:style>
  <w:style w:type="paragraph" w:customStyle="1" w:styleId="4579F4EC2E3541DA9D1978E9BEE332AD">
    <w:name w:val="4579F4EC2E3541DA9D1978E9BEE332AD"/>
  </w:style>
  <w:style w:type="paragraph" w:customStyle="1" w:styleId="E9F405A8A93A46CE8A7BAD3E40ADDDE9">
    <w:name w:val="E9F405A8A93A46CE8A7BAD3E40ADDDE9"/>
  </w:style>
  <w:style w:type="paragraph" w:customStyle="1" w:styleId="63B135AE2B584BBBBF5A1AC39467589D">
    <w:name w:val="63B135AE2B584BBBBF5A1AC39467589D"/>
  </w:style>
  <w:style w:type="paragraph" w:customStyle="1" w:styleId="C96315B405FC46F895BBD640FD36C0B8">
    <w:name w:val="C96315B405FC46F895BBD640FD36C0B8"/>
  </w:style>
  <w:style w:type="paragraph" w:customStyle="1" w:styleId="A9756D5558F841098800197239D564B4">
    <w:name w:val="A9756D5558F841098800197239D564B4"/>
  </w:style>
  <w:style w:type="paragraph" w:customStyle="1" w:styleId="2172824078FF44188566B2835252C808">
    <w:name w:val="2172824078FF44188566B2835252C808"/>
  </w:style>
  <w:style w:type="paragraph" w:customStyle="1" w:styleId="755D818413A448DD9693CD2CE5560512">
    <w:name w:val="755D818413A448DD9693CD2CE5560512"/>
  </w:style>
  <w:style w:type="paragraph" w:customStyle="1" w:styleId="06B9255CE5A3443DB23FB16522CE7D38">
    <w:name w:val="06B9255CE5A3443DB23FB16522CE7D38"/>
  </w:style>
  <w:style w:type="paragraph" w:customStyle="1" w:styleId="8F8773F69CF94E979EB1F90DFA17CBB3">
    <w:name w:val="8F8773F69CF94E979EB1F90DFA17CBB3"/>
  </w:style>
  <w:style w:type="paragraph" w:customStyle="1" w:styleId="25279A5A3FDA48A3BBAA06178CE32045">
    <w:name w:val="25279A5A3FDA48A3BBAA06178CE32045"/>
  </w:style>
  <w:style w:type="paragraph" w:customStyle="1" w:styleId="FDECD2D28AD746A2B7C6A21ECEA39138">
    <w:name w:val="FDECD2D28AD746A2B7C6A21ECEA39138"/>
  </w:style>
  <w:style w:type="paragraph" w:customStyle="1" w:styleId="AA17903811544F5ABCE0018808701692">
    <w:name w:val="AA17903811544F5ABCE0018808701692"/>
  </w:style>
  <w:style w:type="paragraph" w:customStyle="1" w:styleId="A0C8C02905DE4BFC98996DB7F1DD4F71">
    <w:name w:val="A0C8C02905DE4BFC98996DB7F1DD4F71"/>
  </w:style>
  <w:style w:type="paragraph" w:customStyle="1" w:styleId="533CAB5A5A9046B0846F81AA7E89392F">
    <w:name w:val="533CAB5A5A9046B0846F81AA7E89392F"/>
  </w:style>
  <w:style w:type="paragraph" w:customStyle="1" w:styleId="11632CFEF0564CD8AB6D3EE9995778FB">
    <w:name w:val="11632CFEF0564CD8AB6D3EE9995778FB"/>
  </w:style>
  <w:style w:type="paragraph" w:customStyle="1" w:styleId="DBF1F7A1DF8C42AA873D4496933CB07E">
    <w:name w:val="DBF1F7A1DF8C42AA873D4496933CB07E"/>
  </w:style>
  <w:style w:type="paragraph" w:customStyle="1" w:styleId="BF72C1D0F74243A0AA2A76C60DB7E515">
    <w:name w:val="BF72C1D0F74243A0AA2A76C60DB7E515"/>
  </w:style>
  <w:style w:type="paragraph" w:customStyle="1" w:styleId="D1FC0BF6689D45BFA7E4042F6EA9A92E">
    <w:name w:val="D1FC0BF6689D45BFA7E4042F6EA9A92E"/>
  </w:style>
  <w:style w:type="paragraph" w:customStyle="1" w:styleId="E900CF86BA134666B6D702ED7C31CDFE">
    <w:name w:val="E900CF86BA134666B6D702ED7C31CDFE"/>
  </w:style>
  <w:style w:type="paragraph" w:customStyle="1" w:styleId="41C2FA1D97EA4C4C9B4F1539E4508600">
    <w:name w:val="41C2FA1D97EA4C4C9B4F1539E4508600"/>
  </w:style>
  <w:style w:type="paragraph" w:customStyle="1" w:styleId="98173F9B22F14B458213DAE2C5ABB6CA">
    <w:name w:val="98173F9B22F14B458213DAE2C5ABB6CA"/>
  </w:style>
  <w:style w:type="paragraph" w:customStyle="1" w:styleId="13CCF98E7DFF452A97B88D10089147F6">
    <w:name w:val="13CCF98E7DFF452A97B88D10089147F6"/>
  </w:style>
  <w:style w:type="paragraph" w:customStyle="1" w:styleId="A70DA1CB4C2C45A8B033141AED054B54">
    <w:name w:val="A70DA1CB4C2C45A8B033141AED054B54"/>
  </w:style>
  <w:style w:type="paragraph" w:customStyle="1" w:styleId="5F5FC9DAB1F343FFA358F7054AEC8BBC">
    <w:name w:val="5F5FC9DAB1F343FFA358F7054AEC8BBC"/>
  </w:style>
  <w:style w:type="paragraph" w:customStyle="1" w:styleId="0F9119D9EF48418CBE4E96ED6626D73E">
    <w:name w:val="0F9119D9EF48418CBE4E96ED6626D73E"/>
  </w:style>
  <w:style w:type="paragraph" w:customStyle="1" w:styleId="DFF6AEA5F5EA4BD2985CE6EB9DE6C6A1">
    <w:name w:val="DFF6AEA5F5EA4BD2985CE6EB9DE6C6A1"/>
  </w:style>
  <w:style w:type="paragraph" w:customStyle="1" w:styleId="50EE9037EBFA422DB530E921FB95C422">
    <w:name w:val="50EE9037EBFA422DB530E921FB95C422"/>
  </w:style>
  <w:style w:type="paragraph" w:customStyle="1" w:styleId="1EF55EF1C7E840B6937FBC23C7498BF4">
    <w:name w:val="1EF55EF1C7E840B6937FBC23C7498BF4"/>
  </w:style>
  <w:style w:type="paragraph" w:customStyle="1" w:styleId="D8AF01D0DB584142BDB8BD0102961BF0">
    <w:name w:val="D8AF01D0DB584142BDB8BD0102961BF0"/>
  </w:style>
  <w:style w:type="paragraph" w:customStyle="1" w:styleId="9C83A83E93854E999C6305B380EC2D99">
    <w:name w:val="9C83A83E93854E999C6305B380EC2D99"/>
  </w:style>
  <w:style w:type="paragraph" w:customStyle="1" w:styleId="1A3E7D8FF8A446A28EDB8DA0889D81E3">
    <w:name w:val="1A3E7D8FF8A446A28EDB8DA0889D81E3"/>
  </w:style>
  <w:style w:type="paragraph" w:customStyle="1" w:styleId="5B144B74467A4858A0504382F1AB491E">
    <w:name w:val="5B144B74467A4858A0504382F1AB491E"/>
  </w:style>
  <w:style w:type="paragraph" w:customStyle="1" w:styleId="AF08E7F6CA044826B248182B7D31F93C">
    <w:name w:val="AF08E7F6CA044826B248182B7D31F93C"/>
  </w:style>
  <w:style w:type="paragraph" w:customStyle="1" w:styleId="F9B8B7934BAB46DCA8FEE0CA38ABA457">
    <w:name w:val="F9B8B7934BAB46DCA8FEE0CA38ABA457"/>
  </w:style>
  <w:style w:type="paragraph" w:customStyle="1" w:styleId="1CC41FD2770D46BA80DF59423171649B">
    <w:name w:val="1CC41FD2770D46BA80DF59423171649B"/>
  </w:style>
  <w:style w:type="paragraph" w:customStyle="1" w:styleId="E4F37A99CCB74438AD625DD97D8E4876">
    <w:name w:val="E4F37A99CCB74438AD625DD97D8E4876"/>
  </w:style>
  <w:style w:type="paragraph" w:customStyle="1" w:styleId="4BFD1F3990D34DDCB2915B628E83B793">
    <w:name w:val="4BFD1F3990D34DDCB2915B628E83B793"/>
  </w:style>
  <w:style w:type="paragraph" w:customStyle="1" w:styleId="DC003B655AB3440DA631FBC38628C583">
    <w:name w:val="DC003B655AB3440DA631FBC38628C583"/>
  </w:style>
  <w:style w:type="paragraph" w:customStyle="1" w:styleId="38A8E80F7EEE447499C44235943FB700">
    <w:name w:val="38A8E80F7EEE447499C44235943FB700"/>
  </w:style>
  <w:style w:type="paragraph" w:customStyle="1" w:styleId="DB51FF042EDB4AE48FF10A16E0BDE32B">
    <w:name w:val="DB51FF042EDB4AE48FF10A16E0BDE32B"/>
  </w:style>
  <w:style w:type="paragraph" w:customStyle="1" w:styleId="892ADE83B13A4405ABAADCD2AB66A2EA">
    <w:name w:val="892ADE83B13A4405ABAADCD2AB66A2EA"/>
  </w:style>
  <w:style w:type="paragraph" w:customStyle="1" w:styleId="39775459BD644212BC165AD99307F27F">
    <w:name w:val="39775459BD644212BC165AD99307F27F"/>
  </w:style>
  <w:style w:type="paragraph" w:customStyle="1" w:styleId="42E2DA8324134947BF1690703B330A6A">
    <w:name w:val="42E2DA8324134947BF1690703B330A6A"/>
  </w:style>
  <w:style w:type="paragraph" w:customStyle="1" w:styleId="0B94FA62E35B48A2AD8C4B13AA62F7DB">
    <w:name w:val="0B94FA62E35B48A2AD8C4B13AA62F7DB"/>
  </w:style>
  <w:style w:type="paragraph" w:customStyle="1" w:styleId="80F5DE42065E43D5AC31086D164D2402">
    <w:name w:val="80F5DE42065E43D5AC31086D164D2402"/>
  </w:style>
  <w:style w:type="paragraph" w:customStyle="1" w:styleId="AAB6E0168EEB4D06BF9076F5950CC6CD">
    <w:name w:val="AAB6E0168EEB4D06BF9076F5950CC6CD"/>
  </w:style>
  <w:style w:type="paragraph" w:customStyle="1" w:styleId="350DEADECFFC453FA8C29ECDF2152BF0">
    <w:name w:val="350DEADECFFC453FA8C29ECDF2152BF0"/>
  </w:style>
  <w:style w:type="paragraph" w:customStyle="1" w:styleId="081EA4717CFF4DD08292DA44BCC31F53">
    <w:name w:val="081EA4717CFF4DD08292DA44BCC31F53"/>
  </w:style>
  <w:style w:type="paragraph" w:customStyle="1" w:styleId="6C0B2CFAEDDA46DFB338F81355EBD002">
    <w:name w:val="6C0B2CFAEDDA46DFB338F81355EBD002"/>
  </w:style>
  <w:style w:type="paragraph" w:customStyle="1" w:styleId="2A0B7B31D07044FDBA23944AE427C619">
    <w:name w:val="2A0B7B31D07044FDBA23944AE427C619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718C4BD759094765B6CF1627587752BD">
    <w:name w:val="718C4BD759094765B6CF1627587752BD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customXml/itemProps3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04-23-2021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dc:description>Nathaniel Edwards</dc:description>
  <cp:lastModifiedBy>WEBDEV15</cp:lastModifiedBy>
  <cp:revision>2</cp:revision>
  <cp:lastPrinted>2021-04-13T15:22:00Z</cp:lastPrinted>
  <dcterms:created xsi:type="dcterms:W3CDTF">2021-04-23T13:37:00Z</dcterms:created>
  <dcterms:modified xsi:type="dcterms:W3CDTF">2021-04-23T13:37:00Z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